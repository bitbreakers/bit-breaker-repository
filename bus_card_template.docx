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CE99" w14:textId="5F93411E" w:rsidR="00FE548E" w:rsidRDefault="005E4BC2">
      <w:r>
        <w:rPr>
          <w:noProof/>
        </w:rPr>
        <w:drawing>
          <wp:anchor distT="0" distB="0" distL="114300" distR="114300" simplePos="0" relativeHeight="251676672" behindDoc="0" locked="0" layoutInCell="1" allowOverlap="1" wp14:anchorId="09575BF0" wp14:editId="5EF23CD1">
            <wp:simplePos x="0" y="0"/>
            <wp:positionH relativeFrom="margin">
              <wp:posOffset>3209925</wp:posOffset>
            </wp:positionH>
            <wp:positionV relativeFrom="paragraph">
              <wp:posOffset>27940</wp:posOffset>
            </wp:positionV>
            <wp:extent cx="2581275" cy="585470"/>
            <wp:effectExtent l="0" t="0" r="952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5812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8E">
        <w:rPr>
          <w:noProof/>
        </w:rPr>
        <w:drawing>
          <wp:anchor distT="0" distB="0" distL="114300" distR="114300" simplePos="0" relativeHeight="251666432" behindDoc="0" locked="0" layoutInCell="1" allowOverlap="1" wp14:anchorId="1E1C7D92" wp14:editId="77145ED0">
            <wp:simplePos x="0" y="0"/>
            <wp:positionH relativeFrom="margin">
              <wp:posOffset>-228600</wp:posOffset>
            </wp:positionH>
            <wp:positionV relativeFrom="paragraph">
              <wp:posOffset>5486400</wp:posOffset>
            </wp:positionV>
            <wp:extent cx="2752725" cy="585470"/>
            <wp:effectExtent l="0" t="0" r="952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75272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69BE6FB1" w14:textId="77777777" w:rsidTr="00FE548E">
        <w:trPr>
          <w:trHeight w:hRule="exact" w:val="2736"/>
        </w:trPr>
        <w:tc>
          <w:tcPr>
            <w:tcW w:w="5040" w:type="dxa"/>
          </w:tcPr>
          <w:p w14:paraId="57F47D45" w14:textId="384F1F9B" w:rsidR="00C307D8" w:rsidRDefault="00960A67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56D9F0" wp14:editId="4917AC2B">
                  <wp:simplePos x="0" y="0"/>
                  <wp:positionH relativeFrom="margin">
                    <wp:posOffset>-352089</wp:posOffset>
                  </wp:positionH>
                  <wp:positionV relativeFrom="paragraph">
                    <wp:posOffset>-278835</wp:posOffset>
                  </wp:positionV>
                  <wp:extent cx="2718771" cy="585470"/>
                  <wp:effectExtent l="0" t="0" r="5715" b="508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your name:"/>
                <w:tag w:val="Enter your name:"/>
                <w:id w:val="-24102200"/>
                <w:placeholder>
                  <w:docPart w:val="579BA9C9644846C9ADD8D703FFEB427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F66D96">
                  <w:t>Mike dietrich</w:t>
                </w:r>
              </w:sdtContent>
            </w:sdt>
          </w:p>
          <w:sdt>
            <w:sdtPr>
              <w:rPr>
                <w:color w:val="auto"/>
              </w:rPr>
              <w:alias w:val="Enter address, city, st zip code:"/>
              <w:tag w:val="Enter address, city, st zip code:"/>
              <w:id w:val="-2143104227"/>
              <w:placeholder>
                <w:docPart w:val="B3E05D33A21C44A381A34847AE5872D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976A55E" w14:textId="782CAF3E" w:rsidR="00C307D8" w:rsidRPr="00A4440B" w:rsidRDefault="00E90758">
                <w:pPr>
                  <w:rPr>
                    <w:color w:val="auto"/>
                  </w:rPr>
                </w:pPr>
                <w:r w:rsidRPr="00A4440B">
                  <w:rPr>
                    <w:color w:val="auto"/>
                  </w:rPr>
                  <w:t>123 Main, Salem, Or 97303</w:t>
                </w:r>
              </w:p>
            </w:sdtContent>
          </w:sdt>
          <w:p w14:paraId="37B2F72B" w14:textId="53F67284" w:rsidR="00FE69CA" w:rsidRPr="00A4440B" w:rsidRDefault="00AB086E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elephone:"/>
                <w:tag w:val="Enter telephone:"/>
                <w:id w:val="770672892"/>
                <w:placeholder>
                  <w:docPart w:val="8CD48DDF5B7D460ABBCE6C6A0E1CAED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555-555-55555</w:t>
                </w:r>
              </w:sdtContent>
            </w:sdt>
            <w:r w:rsidR="00C307D8" w:rsidRPr="00A4440B">
              <w:rPr>
                <w:color w:val="auto"/>
              </w:rPr>
              <w:t> </w:t>
            </w:r>
            <w:r w:rsidR="006C6684" w:rsidRPr="00A4440B">
              <w:rPr>
                <w:color w:val="auto"/>
              </w:rPr>
              <w:t>|</w:t>
            </w:r>
            <w:r w:rsidR="00C307D8" w:rsidRPr="00A4440B">
              <w:rPr>
                <w:color w:val="auto"/>
              </w:rPr>
              <w:t> </w:t>
            </w:r>
            <w:sdt>
              <w:sdtPr>
                <w:rPr>
                  <w:color w:val="auto"/>
                </w:rPr>
                <w:alias w:val="Enter email:"/>
                <w:tag w:val="Enter email:"/>
                <w:id w:val="2043023049"/>
                <w:placeholder>
                  <w:docPart w:val="51E7259801A441D5B6E1D39D8D4E27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CEO</w:t>
                </w:r>
              </w:sdtContent>
            </w:sdt>
            <w:r w:rsidR="006C6684" w:rsidRPr="00A4440B">
              <w:rPr>
                <w:color w:val="auto"/>
              </w:rPr>
              <w:t> </w:t>
            </w:r>
          </w:p>
          <w:p w14:paraId="67C0F54D" w14:textId="725098D3" w:rsidR="00C307D8" w:rsidRPr="00A4440B" w:rsidRDefault="00AB086E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witter handle:"/>
                <w:tag w:val="Enter twitter handle:"/>
                <w:id w:val="-444931259"/>
                <w:placeholder>
                  <w:docPart w:val="7D5B3CB150E44D8F84FAE3DFCFFE85E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rPr>
                    <w:color w:val="auto"/>
                  </w:rPr>
                  <w:t>CS460-F19-dcherepanov18.git</w:t>
                </w:r>
              </w:sdtContent>
            </w:sdt>
          </w:p>
          <w:p w14:paraId="708F6C27" w14:textId="36B29DD5" w:rsidR="00C307D8" w:rsidRDefault="00AB086E" w:rsidP="00C307D8">
            <w:sdt>
              <w:sdtPr>
                <w:rPr>
                  <w:color w:val="auto"/>
                </w:rPr>
                <w:alias w:val="Enter web address:"/>
                <w:tag w:val="Enter web address:"/>
                <w:id w:val="1204521838"/>
                <w:placeholder>
                  <w:docPart w:val="F82B0D27A2FF4971B2FFC75EB1A590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rPr>
                    <w:color w:val="auto"/>
                  </w:rPr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6105971AD0E24AA9B1176DFA4EA513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35048F" w14:textId="64B1A416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8E21D91841974B2BA5273FC624B2B26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1FCCD79" w14:textId="6BF2B210" w:rsidR="00C307D8" w:rsidRDefault="00E90758" w:rsidP="009D78A3">
                <w:r>
                  <w:t>123 Main, Salem, Or 97303</w:t>
                </w:r>
              </w:p>
            </w:sdtContent>
          </w:sdt>
          <w:p w14:paraId="2A636789" w14:textId="14AAF020" w:rsidR="00FE69CA" w:rsidRDefault="00AB086E" w:rsidP="006C6684">
            <w:sdt>
              <w:sdtPr>
                <w:alias w:val="Enter telephone:"/>
                <w:tag w:val="Enter telephone:"/>
                <w:id w:val="-864834133"/>
                <w:placeholder>
                  <w:docPart w:val="094B852D157E43A5ACB2D4147C5E1F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E45943B8FDBF4153AFE0B58A5B33419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FE69CA">
              <w:t> </w:t>
            </w:r>
          </w:p>
          <w:p w14:paraId="4287BEAC" w14:textId="0BDCDFC6" w:rsidR="006C6684" w:rsidRDefault="00AB086E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733ACA74CEB64338B61F551C2C406F7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B026B9">
                  <w:t>CS460-F19-</w:t>
                </w:r>
                <w:r>
                  <w:t>dcherepanov18</w:t>
                </w:r>
                <w:r w:rsidR="00B026B9">
                  <w:t>.git</w:t>
                </w:r>
              </w:sdtContent>
            </w:sdt>
          </w:p>
          <w:p w14:paraId="6CAAA665" w14:textId="1CD5D3A6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D47B904" wp14:editId="49343888">
                  <wp:simplePos x="0" y="0"/>
                  <wp:positionH relativeFrom="margin">
                    <wp:posOffset>-76200</wp:posOffset>
                  </wp:positionH>
                  <wp:positionV relativeFrom="paragraph">
                    <wp:posOffset>533400</wp:posOffset>
                  </wp:positionV>
                  <wp:extent cx="2552700" cy="585470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527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-1007672581"/>
                <w:placeholder>
                  <w:docPart w:val="A749F5A2391F462FAEE779C6DDC5AB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</w:t>
                </w:r>
                <w:r w:rsidR="00CF1EE7">
                  <w:t>@wou.edu</w:t>
                </w:r>
              </w:sdtContent>
            </w:sdt>
          </w:p>
        </w:tc>
      </w:tr>
      <w:tr w:rsidR="00C307D8" w14:paraId="2A761652" w14:textId="77777777" w:rsidTr="00FE548E">
        <w:trPr>
          <w:trHeight w:hRule="exact" w:val="2736"/>
        </w:trPr>
        <w:tc>
          <w:tcPr>
            <w:tcW w:w="5040" w:type="dxa"/>
          </w:tcPr>
          <w:p w14:paraId="5AD8471B" w14:textId="4787D0E3" w:rsidR="00FE548E" w:rsidRDefault="00FE548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DF19C6D" wp14:editId="37EC33E2">
                  <wp:simplePos x="0" y="0"/>
                  <wp:positionH relativeFrom="margin">
                    <wp:posOffset>-363375</wp:posOffset>
                  </wp:positionH>
                  <wp:positionV relativeFrom="paragraph">
                    <wp:posOffset>-223244</wp:posOffset>
                  </wp:positionV>
                  <wp:extent cx="2718771" cy="585470"/>
                  <wp:effectExtent l="0" t="0" r="5715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2101291898"/>
              <w:placeholder>
                <w:docPart w:val="1D838CC93E9445DF898BF8967A37027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CFD502" w14:textId="0C76DA65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55A557D8DB104CD0A7F58C5F8A004E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52B834B" w14:textId="13624464" w:rsidR="00C307D8" w:rsidRDefault="00E90758" w:rsidP="009D78A3">
                <w:r>
                  <w:t>123 Main, Salem, Or 97303</w:t>
                </w:r>
              </w:p>
            </w:sdtContent>
          </w:sdt>
          <w:p w14:paraId="3158BEB8" w14:textId="1CBD5A56" w:rsidR="00FE69CA" w:rsidRDefault="00AB086E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AE8CEBD736574A2491E95448DA8605A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667EA8EB6AE846AC98E033A4DCDF1E7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49976F4" w14:textId="089C48A0" w:rsidR="006C6684" w:rsidRDefault="00AB086E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E95D041C10AE4662AF944E81307DD97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7E754DDF" w14:textId="243617F3" w:rsidR="00C307D8" w:rsidRDefault="00AB086E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3D9D5D7EBC9A47CB991DD7DC822D075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53B4A338E3E74968AD0DBEBF176B9E4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5395F0B" w14:textId="76ED88EE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BC61B450021D4BD1B876D49A064BB0A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5000CBA" w14:textId="1CB98A5F" w:rsidR="00C307D8" w:rsidRDefault="00E90758" w:rsidP="009D78A3">
                <w:r>
                  <w:t>123 Main, Salem, Or 97303</w:t>
                </w:r>
              </w:p>
            </w:sdtContent>
          </w:sdt>
          <w:p w14:paraId="5DF50C6B" w14:textId="3C03FB60" w:rsidR="00FE69CA" w:rsidRDefault="00AB086E" w:rsidP="006C6684">
            <w:sdt>
              <w:sdtPr>
                <w:alias w:val="Enter telephone:"/>
                <w:tag w:val="Enter telephone:"/>
                <w:id w:val="793564437"/>
                <w:placeholder>
                  <w:docPart w:val="210DF5DFFABF44068C427338B51555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63184BF04ABA4C6EBD085B2189BE54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1CEA3E57" w14:textId="612EF1FB" w:rsidR="006C6684" w:rsidRDefault="00AB086E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82E00F07C8AC42429102C6F3C09B2FD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61663E6F" w14:textId="0DF963A7" w:rsidR="00C307D8" w:rsidRDefault="00960A67" w:rsidP="006C6684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B5A16F" wp14:editId="3428D3D4">
                  <wp:simplePos x="0" y="0"/>
                  <wp:positionH relativeFrom="margin">
                    <wp:posOffset>-74666</wp:posOffset>
                  </wp:positionH>
                  <wp:positionV relativeFrom="paragraph">
                    <wp:posOffset>542290</wp:posOffset>
                  </wp:positionV>
                  <wp:extent cx="2581275" cy="584835"/>
                  <wp:effectExtent l="0" t="0" r="9525" b="571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8127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600527960"/>
                <w:placeholder>
                  <w:docPart w:val="C4D572CB8721401186502718C942258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  <w:tr w:rsidR="00C307D8" w14:paraId="569553C4" w14:textId="77777777" w:rsidTr="00FE548E">
        <w:trPr>
          <w:trHeight w:hRule="exact" w:val="2736"/>
        </w:trPr>
        <w:tc>
          <w:tcPr>
            <w:tcW w:w="5040" w:type="dxa"/>
          </w:tcPr>
          <w:p w14:paraId="35A5070B" w14:textId="08D7A028" w:rsidR="00FE548E" w:rsidRDefault="00FE548E" w:rsidP="009D78A3">
            <w:pPr>
              <w:pStyle w:val="Name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D977B9" wp14:editId="0D48326F">
                  <wp:simplePos x="0" y="0"/>
                  <wp:positionH relativeFrom="margin">
                    <wp:posOffset>-348615</wp:posOffset>
                  </wp:positionH>
                  <wp:positionV relativeFrom="paragraph">
                    <wp:posOffset>-288925</wp:posOffset>
                  </wp:positionV>
                  <wp:extent cx="2781300" cy="58547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813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alias w:val="Enter your name:"/>
              <w:tag w:val="Enter your name:"/>
              <w:id w:val="65544670"/>
              <w:placeholder>
                <w:docPart w:val="5EA7AB42438946569B2EAC807390FC5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F431425" w14:textId="3D6D6F0C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0DFB08AFF0644B0C86F13C6ADEE2A61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B688671" w14:textId="11783B11" w:rsidR="00C307D8" w:rsidRDefault="00E90758" w:rsidP="009D78A3">
                <w:r>
                  <w:t>123 Main, Salem, Or 97303</w:t>
                </w:r>
              </w:p>
            </w:sdtContent>
          </w:sdt>
          <w:p w14:paraId="13FA5CF8" w14:textId="7BB4599D" w:rsidR="00FE69CA" w:rsidRDefault="00AB086E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7EF950CCEEC14596B8CE79A085D171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10C50D7F8A6040C9840C161F468C8D1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6CD4740" w14:textId="650B6534" w:rsidR="006C6684" w:rsidRDefault="00AB086E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AC14A88759304159A68238F42FCCC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0C331BB9" w14:textId="75AD2304" w:rsidR="00C307D8" w:rsidRDefault="00AB086E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E2ED5CF1E87949CFBDC92C2F18D5030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318315673"/>
              <w:placeholder>
                <w:docPart w:val="A4FFEB0CB1484949AC29F534EA516DF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FBB47E6" w14:textId="3D6C1A5E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7D54CCB3AD314B9BACF09F8BBFCC327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EC2052A" w14:textId="3A0250B3" w:rsidR="00C307D8" w:rsidRDefault="00E90758" w:rsidP="009D78A3">
                <w:r>
                  <w:t>123 Main, Salem, Or 97303</w:t>
                </w:r>
              </w:p>
            </w:sdtContent>
          </w:sdt>
          <w:p w14:paraId="244D0875" w14:textId="7261A2FF" w:rsidR="00FE69CA" w:rsidRDefault="00AB086E" w:rsidP="006C6684">
            <w:sdt>
              <w:sdtPr>
                <w:alias w:val="Enter telephone:"/>
                <w:tag w:val="Enter telephone:"/>
                <w:id w:val="1348443985"/>
                <w:placeholder>
                  <w:docPart w:val="6EA41D109136479598C8918158B92D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E1C2058449F54EE199227F7F123029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A4A2F12" w14:textId="2C380F8F" w:rsidR="006C6684" w:rsidRDefault="00AB086E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EE658CE281284FE5A1A70291F8BE622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4AFC92B7" w14:textId="35F12833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ED24D80" wp14:editId="1AC6411C">
                  <wp:simplePos x="0" y="0"/>
                  <wp:positionH relativeFrom="margin">
                    <wp:posOffset>-72390</wp:posOffset>
                  </wp:positionH>
                  <wp:positionV relativeFrom="paragraph">
                    <wp:posOffset>512445</wp:posOffset>
                  </wp:positionV>
                  <wp:extent cx="2600325" cy="585470"/>
                  <wp:effectExtent l="0" t="0" r="9525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03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215233449"/>
                <w:placeholder>
                  <w:docPart w:val="0B27D6037F9B4827AF5FE79A949004A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  <w:tr w:rsidR="00C307D8" w14:paraId="77D481CB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1B18F27F90C0426B992B8E6E151A595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9BB6583" w14:textId="1905EC14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DD1926EBE83F41C3BBCF075C70A558B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5322E3A" w14:textId="487EED48" w:rsidR="00C307D8" w:rsidRDefault="00E90758" w:rsidP="009D78A3">
                <w:r>
                  <w:t>123 Main, Salem, Or 97303</w:t>
                </w:r>
              </w:p>
            </w:sdtContent>
          </w:sdt>
          <w:p w14:paraId="51244687" w14:textId="0EA2533A" w:rsidR="00FE69CA" w:rsidRDefault="00AB086E" w:rsidP="006C6684">
            <w:sdt>
              <w:sdtPr>
                <w:alias w:val="Enter telephone:"/>
                <w:tag w:val="Enter telephone:"/>
                <w:id w:val="-750040580"/>
                <w:placeholder>
                  <w:docPart w:val="9DB8AB0E1F9E432FAC723C659BF1B3A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1029EC00146D423FB172D8A4954133C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77B2929D" w14:textId="4344B6A2" w:rsidR="006C6684" w:rsidRDefault="00AB086E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194D2E95CB094775B24DDDBFB6CAA1B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18AF8E9E" w14:textId="64E88D21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5A35872" wp14:editId="5CAEB894">
                  <wp:simplePos x="0" y="0"/>
                  <wp:positionH relativeFrom="margin">
                    <wp:posOffset>3113405</wp:posOffset>
                  </wp:positionH>
                  <wp:positionV relativeFrom="paragraph">
                    <wp:posOffset>520700</wp:posOffset>
                  </wp:positionV>
                  <wp:extent cx="2608580" cy="584835"/>
                  <wp:effectExtent l="0" t="0" r="1270" b="571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85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728567390"/>
                <w:placeholder>
                  <w:docPart w:val="D50F0AC5617A46D0A0FE6B9FDCDC9C1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BC46FEDA6DD845EAB8DE0153794D854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1FF075C" w14:textId="2BD84A31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D998016B8EE645B489B8A0577701178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FCA2498" w14:textId="6732249A" w:rsidR="00C307D8" w:rsidRDefault="00E90758" w:rsidP="009D78A3">
                <w:r>
                  <w:t>123 Main, Salem, Or 97303</w:t>
                </w:r>
              </w:p>
            </w:sdtContent>
          </w:sdt>
          <w:p w14:paraId="18EAC2B3" w14:textId="1F1AA789" w:rsidR="00FE69CA" w:rsidRDefault="00AB086E" w:rsidP="006C6684">
            <w:sdt>
              <w:sdtPr>
                <w:alias w:val="Enter telephone:"/>
                <w:tag w:val="Enter telephone:"/>
                <w:id w:val="490833797"/>
                <w:placeholder>
                  <w:docPart w:val="3409ABE233EC4BBEBE61F2701F70625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73C322A74F714D2C96E3663C85DDB2D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13BFA97" w14:textId="671DF755" w:rsidR="006C6684" w:rsidRDefault="00AB086E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734B2B4146FB459692F34DECEFCB009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750910C0" w14:textId="5E3E9669" w:rsidR="00C307D8" w:rsidRDefault="00AB086E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AE1C19EB35474092B8081FADCADAB4C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  <w:tr w:rsidR="00C307D8" w14:paraId="6E8C00C4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134DD301AF4C4A1F81DD05B927FB618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E8451A4" w14:textId="46397900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7982D42C7776440E8548D0E38AB4D72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53CD506" w14:textId="2F7D0C73" w:rsidR="00C307D8" w:rsidRDefault="00E90758" w:rsidP="009D78A3">
                <w:r>
                  <w:t>123 Main, Salem, Or 97303</w:t>
                </w:r>
              </w:p>
            </w:sdtContent>
          </w:sdt>
          <w:p w14:paraId="29C515DB" w14:textId="6C66BD45" w:rsidR="00FE69CA" w:rsidRDefault="00FE548E" w:rsidP="006C6684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59B230" wp14:editId="1AB48ED9">
                  <wp:simplePos x="0" y="0"/>
                  <wp:positionH relativeFrom="margin">
                    <wp:posOffset>-320040</wp:posOffset>
                  </wp:positionH>
                  <wp:positionV relativeFrom="paragraph">
                    <wp:posOffset>-975540</wp:posOffset>
                  </wp:positionV>
                  <wp:extent cx="2752725" cy="585470"/>
                  <wp:effectExtent l="0" t="0" r="9525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527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20737717"/>
                <w:placeholder>
                  <w:docPart w:val="F276592BAFCC446CB67A44CE63B0C22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273CCA69142F43B6911AB1E80B39DE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8E441C3" w14:textId="291500CA" w:rsidR="006C6684" w:rsidRDefault="00AB086E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001114609FBA46219D2FD4CE4BE1AF1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37BB8917" w14:textId="7499481B" w:rsidR="00C307D8" w:rsidRDefault="00AB086E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D8BFDD80E8A9410BB093EB2B7233821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  <w:r w:rsidR="0020511A">
              <w:t xml:space="preserve"> </w:t>
            </w:r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834598B0B96F4E338A9FD6C5A0C4F09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0871A7D" w14:textId="2E32FDE1" w:rsidR="00C307D8" w:rsidRDefault="00F66D96" w:rsidP="009D78A3">
                <w:pPr>
                  <w:pStyle w:val="Name"/>
                </w:pPr>
                <w:r>
                  <w:t>Mike dietrich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CE365C7D14D5485CBDC80105014EF5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A0FECCD" w14:textId="293E778D" w:rsidR="00C307D8" w:rsidRDefault="00E90758" w:rsidP="009D78A3">
                <w:r>
                  <w:t>123 Main, Salem, Or 97303</w:t>
                </w:r>
              </w:p>
            </w:sdtContent>
          </w:sdt>
          <w:p w14:paraId="5FFC4192" w14:textId="05985689" w:rsidR="00FE69CA" w:rsidRDefault="00AB086E" w:rsidP="006C6684">
            <w:sdt>
              <w:sdtPr>
                <w:alias w:val="Enter telephone:"/>
                <w:tag w:val="Enter telephone:"/>
                <w:id w:val="1045412377"/>
                <w:placeholder>
                  <w:docPart w:val="D1A5F85EA74642F98A4ABA257653B7B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9DC05C7B848A46FA8898C991CD21305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6B6C7AB8" w14:textId="04CBAB6A" w:rsidR="006C6684" w:rsidRDefault="00AB086E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B7E5E0782218420F8729E36C9F5E86B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>
                  <w:t>CS460-F19-dcherepanov18.git</w:t>
                </w:r>
              </w:sdtContent>
            </w:sdt>
          </w:p>
          <w:p w14:paraId="3BACC846" w14:textId="789204BB" w:rsidR="00C307D8" w:rsidRDefault="00AB086E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565BE197385A4BD7AAB16E987DE7EF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</w:tbl>
    <w:p w14:paraId="0C064928" w14:textId="77777777" w:rsidR="00333B97" w:rsidRDefault="00333B97" w:rsidP="00960A67"/>
    <w:sectPr w:rsidR="00333B97" w:rsidSect="00720B45">
      <w:headerReference w:type="default" r:id="rId18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FA203" w14:textId="77777777" w:rsidR="00BF35AB" w:rsidRDefault="00BF35AB" w:rsidP="0093710A">
      <w:r>
        <w:separator/>
      </w:r>
    </w:p>
  </w:endnote>
  <w:endnote w:type="continuationSeparator" w:id="0">
    <w:p w14:paraId="2AC9B626" w14:textId="77777777" w:rsidR="00BF35AB" w:rsidRDefault="00BF35AB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7104D" w14:textId="77777777" w:rsidR="00BF35AB" w:rsidRDefault="00BF35AB" w:rsidP="0093710A">
      <w:r>
        <w:separator/>
      </w:r>
    </w:p>
  </w:footnote>
  <w:footnote w:type="continuationSeparator" w:id="0">
    <w:p w14:paraId="3E531657" w14:textId="77777777" w:rsidR="00BF35AB" w:rsidRDefault="00BF35AB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1B1A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2ABB1E9" wp14:editId="3FD53C6B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CA8AA2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E"/>
    <w:rsid w:val="00002E3D"/>
    <w:rsid w:val="0000615F"/>
    <w:rsid w:val="00021FEF"/>
    <w:rsid w:val="0003215B"/>
    <w:rsid w:val="00071557"/>
    <w:rsid w:val="000C3826"/>
    <w:rsid w:val="000F355E"/>
    <w:rsid w:val="000F4690"/>
    <w:rsid w:val="00154E2D"/>
    <w:rsid w:val="001E0D99"/>
    <w:rsid w:val="0020511A"/>
    <w:rsid w:val="00321181"/>
    <w:rsid w:val="00333B97"/>
    <w:rsid w:val="00360D51"/>
    <w:rsid w:val="003F09D5"/>
    <w:rsid w:val="003F1705"/>
    <w:rsid w:val="005B2E47"/>
    <w:rsid w:val="005D38D8"/>
    <w:rsid w:val="005E4BC2"/>
    <w:rsid w:val="005F3B06"/>
    <w:rsid w:val="006444BE"/>
    <w:rsid w:val="00671150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A3E0C"/>
    <w:rsid w:val="008C6947"/>
    <w:rsid w:val="008D06F6"/>
    <w:rsid w:val="00917F2C"/>
    <w:rsid w:val="0093710A"/>
    <w:rsid w:val="00947032"/>
    <w:rsid w:val="00960A67"/>
    <w:rsid w:val="0096129F"/>
    <w:rsid w:val="009A6BAE"/>
    <w:rsid w:val="009B2209"/>
    <w:rsid w:val="009D78A3"/>
    <w:rsid w:val="00A0584F"/>
    <w:rsid w:val="00A4440B"/>
    <w:rsid w:val="00A44B39"/>
    <w:rsid w:val="00AB086E"/>
    <w:rsid w:val="00AF015F"/>
    <w:rsid w:val="00B008EB"/>
    <w:rsid w:val="00B026B9"/>
    <w:rsid w:val="00B129EC"/>
    <w:rsid w:val="00B33D21"/>
    <w:rsid w:val="00B42F65"/>
    <w:rsid w:val="00BA17AD"/>
    <w:rsid w:val="00BA4DCD"/>
    <w:rsid w:val="00BB415F"/>
    <w:rsid w:val="00BF35AB"/>
    <w:rsid w:val="00C307D8"/>
    <w:rsid w:val="00C515E4"/>
    <w:rsid w:val="00CF1EE7"/>
    <w:rsid w:val="00D154D3"/>
    <w:rsid w:val="00D30004"/>
    <w:rsid w:val="00E145A0"/>
    <w:rsid w:val="00E82211"/>
    <w:rsid w:val="00E90758"/>
    <w:rsid w:val="00F16789"/>
    <w:rsid w:val="00F66D96"/>
    <w:rsid w:val="00FE548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26D696"/>
  <w15:chartTrackingRefBased/>
  <w15:docId w15:val="{A43FCE04-D309-45EB-AEB4-624CF4A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F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FF0000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FF0000" w:themeColor="accent1" w:shadow="1" w:frame="1"/>
        <w:left w:val="single" w:sz="2" w:space="10" w:color="FF0000" w:themeColor="accent1" w:shadow="1" w:frame="1"/>
        <w:bottom w:val="single" w:sz="2" w:space="10" w:color="FF0000" w:themeColor="accent1" w:shadow="1" w:frame="1"/>
        <w:right w:val="single" w:sz="2" w:space="10" w:color="FF0000" w:themeColor="accent1" w:shadow="1" w:frame="1"/>
      </w:pBdr>
      <w:ind w:left="1152" w:right="1152"/>
    </w:pPr>
    <w:rPr>
      <w:i/>
      <w:iCs/>
      <w:color w:val="FF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</w:rPr>
      <w:tblPr/>
      <w:tcPr>
        <w:shd w:val="clear" w:color="auto" w:fill="FF7F7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</w:rPr>
      <w:tblPr/>
      <w:tcPr>
        <w:shd w:val="clear" w:color="auto" w:fill="FFF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4" w:themeFillShade="CC"/>
      </w:tcPr>
    </w:tblStylePr>
    <w:tblStylePr w:type="lastRow">
      <w:rPr>
        <w:b/>
        <w:bCs/>
        <w:color w:val="CCCC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0000" w:themeColor="accent2" w:themeShade="99"/>
          <w:insideV w:val="nil"/>
        </w:tcBorders>
        <w:shd w:val="clear" w:color="auto" w:fill="72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2" w:themeFillShade="99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606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3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4" w:themeShade="99"/>
          <w:insideV w:val="nil"/>
        </w:tcBorders>
        <w:shd w:val="clear" w:color="auto" w:fill="9999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4" w:themeFillShade="99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9999" w:themeColor="accent1" w:themeTint="66"/>
        <w:left w:val="single" w:sz="4" w:space="0" w:color="FF9999" w:themeColor="accent1" w:themeTint="66"/>
        <w:bottom w:val="single" w:sz="4" w:space="0" w:color="FF9999" w:themeColor="accent1" w:themeTint="66"/>
        <w:right w:val="single" w:sz="4" w:space="0" w:color="FF9999" w:themeColor="accent1" w:themeTint="66"/>
        <w:insideH w:val="single" w:sz="4" w:space="0" w:color="FF9999" w:themeColor="accent1" w:themeTint="66"/>
        <w:insideV w:val="single" w:sz="4" w:space="0" w:color="FF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7F7F" w:themeColor="accent2" w:themeTint="66"/>
        <w:left w:val="single" w:sz="4" w:space="0" w:color="FF7F7F" w:themeColor="accent2" w:themeTint="66"/>
        <w:bottom w:val="single" w:sz="4" w:space="0" w:color="FF7F7F" w:themeColor="accent2" w:themeTint="66"/>
        <w:right w:val="single" w:sz="4" w:space="0" w:color="FF7F7F" w:themeColor="accent2" w:themeTint="66"/>
        <w:insideH w:val="single" w:sz="4" w:space="0" w:color="FF7F7F" w:themeColor="accent2" w:themeTint="66"/>
        <w:insideV w:val="single" w:sz="4" w:space="0" w:color="FF7F7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FFFF" w:themeColor="accent4" w:themeTint="66"/>
        <w:left w:val="single" w:sz="4" w:space="0" w:color="FFFFFF" w:themeColor="accent4" w:themeTint="66"/>
        <w:bottom w:val="single" w:sz="4" w:space="0" w:color="FFFFFF" w:themeColor="accent4" w:themeTint="66"/>
        <w:right w:val="single" w:sz="4" w:space="0" w:color="FFFFFF" w:themeColor="accent4" w:themeTint="66"/>
        <w:insideH w:val="single" w:sz="4" w:space="0" w:color="FFFFFF" w:themeColor="accent4" w:themeTint="66"/>
        <w:insideV w:val="single" w:sz="4" w:space="0" w:color="FFFF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3F3F" w:themeColor="accent2" w:themeTint="99"/>
        <w:bottom w:val="single" w:sz="2" w:space="0" w:color="FF3F3F" w:themeColor="accent2" w:themeTint="99"/>
        <w:insideH w:val="single" w:sz="2" w:space="0" w:color="FF3F3F" w:themeColor="accent2" w:themeTint="99"/>
        <w:insideV w:val="single" w:sz="2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3F3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FFFF" w:themeColor="accent4" w:themeTint="99"/>
        <w:bottom w:val="single" w:sz="2" w:space="0" w:color="FFFFFF" w:themeColor="accent4" w:themeTint="99"/>
        <w:insideH w:val="single" w:sz="2" w:space="0" w:color="FFFFFF" w:themeColor="accent4" w:themeTint="99"/>
        <w:insideV w:val="single" w:sz="2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7F7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BF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80808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FF0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FF0000" w:themeColor="accent1"/>
        <w:bottom w:val="single" w:sz="4" w:space="10" w:color="FF0000" w:themeColor="accent1"/>
      </w:pBdr>
      <w:spacing w:before="360" w:after="360"/>
      <w:ind w:left="864" w:right="864"/>
    </w:pPr>
    <w:rPr>
      <w:i/>
      <w:iCs/>
      <w:color w:val="FF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FF000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FF00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1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  <w:shd w:val="clear" w:color="auto" w:fill="FFC0C0" w:themeFill="accent1" w:themeFillTint="3F"/>
      </w:tcPr>
    </w:tblStylePr>
    <w:tblStylePr w:type="band2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1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  <w:shd w:val="clear" w:color="auto" w:fill="FFB0B0" w:themeFill="accent2" w:themeFillTint="3F"/>
      </w:tcPr>
    </w:tblStylePr>
    <w:tblStylePr w:type="band2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1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  <w:shd w:val="clear" w:color="auto" w:fill="FFFFFF" w:themeFill="accent4" w:themeFillTint="3F"/>
      </w:tcPr>
    </w:tblStylePr>
    <w:tblStylePr w:type="band2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3F3F" w:themeColor="accent2" w:themeTint="99"/>
        <w:bottom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FFFF" w:themeColor="accent4" w:themeTint="99"/>
        <w:bottom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0000" w:themeColor="accent1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1"/>
          <w:right w:val="single" w:sz="4" w:space="0" w:color="FF0000" w:themeColor="accent1"/>
        </w:tcBorders>
      </w:tcPr>
    </w:tblStylePr>
    <w:tblStylePr w:type="band1Horz">
      <w:tblPr/>
      <w:tcPr>
        <w:tcBorders>
          <w:top w:val="single" w:sz="4" w:space="0" w:color="FF0000" w:themeColor="accent1"/>
          <w:bottom w:val="single" w:sz="4" w:space="0" w:color="FF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1"/>
          <w:left w:val="nil"/>
        </w:tcBorders>
      </w:tcPr>
    </w:tblStylePr>
    <w:tblStylePr w:type="swCell">
      <w:tblPr/>
      <w:tcPr>
        <w:tcBorders>
          <w:top w:val="double" w:sz="4" w:space="0" w:color="FF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0000" w:themeColor="accent2"/>
          <w:right w:val="single" w:sz="4" w:space="0" w:color="BF0000" w:themeColor="accent2"/>
        </w:tcBorders>
      </w:tcPr>
    </w:tblStylePr>
    <w:tblStylePr w:type="band1Horz">
      <w:tblPr/>
      <w:tcPr>
        <w:tcBorders>
          <w:top w:val="single" w:sz="4" w:space="0" w:color="BF0000" w:themeColor="accent2"/>
          <w:bottom w:val="single" w:sz="4" w:space="0" w:color="B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0000" w:themeColor="accent2"/>
          <w:left w:val="nil"/>
        </w:tcBorders>
      </w:tcPr>
    </w:tblStylePr>
    <w:tblStylePr w:type="swCell">
      <w:tblPr/>
      <w:tcPr>
        <w:tcBorders>
          <w:top w:val="double" w:sz="4" w:space="0" w:color="B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4"/>
          <w:right w:val="single" w:sz="4" w:space="0" w:color="FFFFFF" w:themeColor="accent4"/>
        </w:tcBorders>
      </w:tcPr>
    </w:tblStylePr>
    <w:tblStylePr w:type="band1Horz">
      <w:tblPr/>
      <w:tcPr>
        <w:tcBorders>
          <w:top w:val="single" w:sz="4" w:space="0" w:color="FFFFFF" w:themeColor="accent4"/>
          <w:bottom w:val="single" w:sz="4" w:space="0" w:color="FFFF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4"/>
          <w:left w:val="nil"/>
        </w:tcBorders>
      </w:tcPr>
    </w:tblStylePr>
    <w:tblStylePr w:type="swCell">
      <w:tblPr/>
      <w:tcPr>
        <w:tcBorders>
          <w:top w:val="double" w:sz="4" w:space="0" w:color="FFFF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tblBorders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F0000" w:themeColor="accent2"/>
        <w:left w:val="single" w:sz="24" w:space="0" w:color="BF0000" w:themeColor="accent2"/>
        <w:bottom w:val="single" w:sz="24" w:space="0" w:color="BF0000" w:themeColor="accent2"/>
        <w:right w:val="single" w:sz="24" w:space="0" w:color="BF0000" w:themeColor="accent2"/>
      </w:tblBorders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4"/>
        <w:left w:val="single" w:sz="24" w:space="0" w:color="FFFFFF" w:themeColor="accent4"/>
        <w:bottom w:val="single" w:sz="24" w:space="0" w:color="FFFFFF" w:themeColor="accent4"/>
        <w:right w:val="single" w:sz="24" w:space="0" w:color="FFFFFF" w:themeColor="accent4"/>
      </w:tblBorders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0000" w:themeColor="accent1"/>
        <w:bottom w:val="single" w:sz="4" w:space="0" w:color="FF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BF0000" w:themeColor="accent2"/>
        <w:bottom w:val="single" w:sz="4" w:space="0" w:color="B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/>
        <w:bottom w:val="single" w:sz="4" w:space="0" w:color="FFFF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  <w:insideV w:val="single" w:sz="8" w:space="0" w:color="FF1010" w:themeColor="accent2" w:themeTint="BF"/>
      </w:tblBorders>
    </w:tblPr>
    <w:tcPr>
      <w:shd w:val="clear" w:color="auto" w:fill="FFB0B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  <w:insideV w:val="single" w:sz="8" w:space="0" w:color="FFFFFF" w:themeColor="accent4" w:themeTint="BF"/>
      </w:tblBorders>
    </w:tblPr>
    <w:tcPr>
      <w:shd w:val="clear" w:color="auto" w:fill="FFF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cPr>
      <w:shd w:val="clear" w:color="auto" w:fill="FFB0B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3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tcBorders>
          <w:insideH w:val="single" w:sz="6" w:space="0" w:color="BF0000" w:themeColor="accent2"/>
          <w:insideV w:val="single" w:sz="6" w:space="0" w:color="BF0000" w:themeColor="accent2"/>
        </w:tcBorders>
        <w:shd w:val="clear" w:color="auto" w:fill="FF606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cPr>
      <w:shd w:val="clear" w:color="auto" w:fill="FFF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3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tcBorders>
          <w:insideH w:val="single" w:sz="6" w:space="0" w:color="FFFFFF" w:themeColor="accent4"/>
          <w:insideV w:val="single" w:sz="6" w:space="0" w:color="FFFFFF" w:themeColor="accent4"/>
        </w:tcBorders>
        <w:shd w:val="clear" w:color="auto" w:fill="FFF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shd w:val="clear" w:color="auto" w:fill="FF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0000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shd w:val="clear" w:color="auto" w:fill="FFB0B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ietrich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BA9C9644846C9ADD8D703FFEB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8292-2A8E-4B5C-8048-98F47A1359B9}"/>
      </w:docPartPr>
      <w:docPartBody>
        <w:p w:rsidR="00770283" w:rsidRDefault="00976286">
          <w:pPr>
            <w:pStyle w:val="579BA9C9644846C9ADD8D703FFEB4272"/>
          </w:pPr>
          <w:r>
            <w:t>Your Name</w:t>
          </w:r>
        </w:p>
      </w:docPartBody>
    </w:docPart>
    <w:docPart>
      <w:docPartPr>
        <w:name w:val="B3E05D33A21C44A381A34847AE58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10FC-3818-47CD-A855-0E7E548BE375}"/>
      </w:docPartPr>
      <w:docPartBody>
        <w:p w:rsidR="00770283" w:rsidRDefault="00976286">
          <w:pPr>
            <w:pStyle w:val="B3E05D33A21C44A381A34847AE5872DF"/>
          </w:pPr>
          <w:r>
            <w:t>Street Address, City, ST ZIP Code</w:t>
          </w:r>
        </w:p>
      </w:docPartBody>
    </w:docPart>
    <w:docPart>
      <w:docPartPr>
        <w:name w:val="8CD48DDF5B7D460ABBCE6C6A0E1C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E4896-9748-400B-8333-48AD996818D2}"/>
      </w:docPartPr>
      <w:docPartBody>
        <w:p w:rsidR="00770283" w:rsidRDefault="00976286">
          <w:pPr>
            <w:pStyle w:val="8CD48DDF5B7D460ABBCE6C6A0E1CAED1"/>
          </w:pPr>
          <w:r>
            <w:t>Telephone</w:t>
          </w:r>
        </w:p>
      </w:docPartBody>
    </w:docPart>
    <w:docPart>
      <w:docPartPr>
        <w:name w:val="51E7259801A441D5B6E1D39D8D4E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EF0-01FA-4F87-92E5-217905B43564}"/>
      </w:docPartPr>
      <w:docPartBody>
        <w:p w:rsidR="00770283" w:rsidRDefault="00976286">
          <w:pPr>
            <w:pStyle w:val="51E7259801A441D5B6E1D39D8D4E2711"/>
          </w:pPr>
          <w:r>
            <w:t>Email</w:t>
          </w:r>
        </w:p>
      </w:docPartBody>
    </w:docPart>
    <w:docPart>
      <w:docPartPr>
        <w:name w:val="7D5B3CB150E44D8F84FAE3DFCFFE8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6019-A010-4E01-ACCC-494AD35CC80B}"/>
      </w:docPartPr>
      <w:docPartBody>
        <w:p w:rsidR="00770283" w:rsidRDefault="00976286">
          <w:pPr>
            <w:pStyle w:val="7D5B3CB150E44D8F84FAE3DFCFFE85E1"/>
          </w:pPr>
          <w:r>
            <w:t>Twitter handle</w:t>
          </w:r>
        </w:p>
      </w:docPartBody>
    </w:docPart>
    <w:docPart>
      <w:docPartPr>
        <w:name w:val="F82B0D27A2FF4971B2FFC75EB1A5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85487-06D9-4C54-8DEC-96BA306E9D7F}"/>
      </w:docPartPr>
      <w:docPartBody>
        <w:p w:rsidR="00770283" w:rsidRDefault="00976286">
          <w:pPr>
            <w:pStyle w:val="F82B0D27A2FF4971B2FFC75EB1A5901F"/>
          </w:pPr>
          <w:r>
            <w:t>Web address</w:t>
          </w:r>
        </w:p>
      </w:docPartBody>
    </w:docPart>
    <w:docPart>
      <w:docPartPr>
        <w:name w:val="6105971AD0E24AA9B1176DFA4EA5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AB30B-C255-46BB-A11E-6537A6DE93E4}"/>
      </w:docPartPr>
      <w:docPartBody>
        <w:p w:rsidR="00770283" w:rsidRDefault="00976286">
          <w:pPr>
            <w:pStyle w:val="6105971AD0E24AA9B1176DFA4EA5130D"/>
          </w:pPr>
          <w:r>
            <w:t>Your Name</w:t>
          </w:r>
        </w:p>
      </w:docPartBody>
    </w:docPart>
    <w:docPart>
      <w:docPartPr>
        <w:name w:val="8E21D91841974B2BA5273FC624B2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BCB56-5FE2-4533-9837-0AAE0C2F12DC}"/>
      </w:docPartPr>
      <w:docPartBody>
        <w:p w:rsidR="00770283" w:rsidRDefault="00976286">
          <w:pPr>
            <w:pStyle w:val="8E21D91841974B2BA5273FC624B2B269"/>
          </w:pPr>
          <w:r>
            <w:t>Street Address, City, ST ZIP Code</w:t>
          </w:r>
        </w:p>
      </w:docPartBody>
    </w:docPart>
    <w:docPart>
      <w:docPartPr>
        <w:name w:val="094B852D157E43A5ACB2D4147C5E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77F9-EF73-4779-B320-99AFDFFDFEBF}"/>
      </w:docPartPr>
      <w:docPartBody>
        <w:p w:rsidR="00770283" w:rsidRDefault="00976286">
          <w:pPr>
            <w:pStyle w:val="094B852D157E43A5ACB2D4147C5E1F7C"/>
          </w:pPr>
          <w:r>
            <w:t>Telephone</w:t>
          </w:r>
        </w:p>
      </w:docPartBody>
    </w:docPart>
    <w:docPart>
      <w:docPartPr>
        <w:name w:val="E45943B8FDBF4153AFE0B58A5B334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D17B-B3EC-4154-A9B1-239F0331CAB8}"/>
      </w:docPartPr>
      <w:docPartBody>
        <w:p w:rsidR="00770283" w:rsidRDefault="00976286">
          <w:pPr>
            <w:pStyle w:val="E45943B8FDBF4153AFE0B58A5B33419B"/>
          </w:pPr>
          <w:r>
            <w:t>Email</w:t>
          </w:r>
        </w:p>
      </w:docPartBody>
    </w:docPart>
    <w:docPart>
      <w:docPartPr>
        <w:name w:val="733ACA74CEB64338B61F551C2C406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B3FB-128A-4B24-96B0-7E448C7DC9BD}"/>
      </w:docPartPr>
      <w:docPartBody>
        <w:p w:rsidR="00770283" w:rsidRDefault="00976286">
          <w:pPr>
            <w:pStyle w:val="733ACA74CEB64338B61F551C2C406F7E"/>
          </w:pPr>
          <w:r>
            <w:t>Twitter handle</w:t>
          </w:r>
        </w:p>
      </w:docPartBody>
    </w:docPart>
    <w:docPart>
      <w:docPartPr>
        <w:name w:val="A749F5A2391F462FAEE779C6DDC5A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B7342-A23F-4EFB-8A1B-51FD9602DC51}"/>
      </w:docPartPr>
      <w:docPartBody>
        <w:p w:rsidR="00770283" w:rsidRDefault="00976286">
          <w:pPr>
            <w:pStyle w:val="A749F5A2391F462FAEE779C6DDC5AB91"/>
          </w:pPr>
          <w:r>
            <w:t>Web address</w:t>
          </w:r>
        </w:p>
      </w:docPartBody>
    </w:docPart>
    <w:docPart>
      <w:docPartPr>
        <w:name w:val="1D838CC93E9445DF898BF8967A37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10221-E596-47DC-8449-8275B43F58D2}"/>
      </w:docPartPr>
      <w:docPartBody>
        <w:p w:rsidR="00770283" w:rsidRDefault="00976286">
          <w:pPr>
            <w:pStyle w:val="1D838CC93E9445DF898BF8967A370277"/>
          </w:pPr>
          <w:r>
            <w:t>Your Name</w:t>
          </w:r>
        </w:p>
      </w:docPartBody>
    </w:docPart>
    <w:docPart>
      <w:docPartPr>
        <w:name w:val="55A557D8DB104CD0A7F58C5F8A00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E57AF-7416-4E61-A487-B7D3E823FE7C}"/>
      </w:docPartPr>
      <w:docPartBody>
        <w:p w:rsidR="00770283" w:rsidRDefault="00976286">
          <w:pPr>
            <w:pStyle w:val="55A557D8DB104CD0A7F58C5F8A004E71"/>
          </w:pPr>
          <w:r>
            <w:t>Street Address, City, ST ZIP Code</w:t>
          </w:r>
        </w:p>
      </w:docPartBody>
    </w:docPart>
    <w:docPart>
      <w:docPartPr>
        <w:name w:val="AE8CEBD736574A2491E95448DA86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426B-5697-420A-8C81-F7C70047F5FC}"/>
      </w:docPartPr>
      <w:docPartBody>
        <w:p w:rsidR="00770283" w:rsidRDefault="00976286">
          <w:pPr>
            <w:pStyle w:val="AE8CEBD736574A2491E95448DA8605A5"/>
          </w:pPr>
          <w:r>
            <w:t>Telephone</w:t>
          </w:r>
        </w:p>
      </w:docPartBody>
    </w:docPart>
    <w:docPart>
      <w:docPartPr>
        <w:name w:val="667EA8EB6AE846AC98E033A4DCDF1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09E4-5B1F-4384-8F6D-AFB1E38AB703}"/>
      </w:docPartPr>
      <w:docPartBody>
        <w:p w:rsidR="00770283" w:rsidRDefault="00976286">
          <w:pPr>
            <w:pStyle w:val="667EA8EB6AE846AC98E033A4DCDF1E76"/>
          </w:pPr>
          <w:r>
            <w:t>Email</w:t>
          </w:r>
        </w:p>
      </w:docPartBody>
    </w:docPart>
    <w:docPart>
      <w:docPartPr>
        <w:name w:val="E95D041C10AE4662AF944E81307DD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676D0-7CFC-4ECD-9440-8960DBB54D03}"/>
      </w:docPartPr>
      <w:docPartBody>
        <w:p w:rsidR="00770283" w:rsidRDefault="00976286">
          <w:pPr>
            <w:pStyle w:val="E95D041C10AE4662AF944E81307DD976"/>
          </w:pPr>
          <w:r>
            <w:t>Twitter handle</w:t>
          </w:r>
        </w:p>
      </w:docPartBody>
    </w:docPart>
    <w:docPart>
      <w:docPartPr>
        <w:name w:val="3D9D5D7EBC9A47CB991DD7DC822D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A884-11AC-47EC-9F1C-DC423515BD9A}"/>
      </w:docPartPr>
      <w:docPartBody>
        <w:p w:rsidR="00770283" w:rsidRDefault="00976286">
          <w:pPr>
            <w:pStyle w:val="3D9D5D7EBC9A47CB991DD7DC822D0752"/>
          </w:pPr>
          <w:r>
            <w:t>Web address</w:t>
          </w:r>
        </w:p>
      </w:docPartBody>
    </w:docPart>
    <w:docPart>
      <w:docPartPr>
        <w:name w:val="53B4A338E3E74968AD0DBEBF176B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9832-F9E5-4905-B4C0-6705E5ED4474}"/>
      </w:docPartPr>
      <w:docPartBody>
        <w:p w:rsidR="00770283" w:rsidRDefault="00976286">
          <w:pPr>
            <w:pStyle w:val="53B4A338E3E74968AD0DBEBF176B9E4D"/>
          </w:pPr>
          <w:r>
            <w:t>Your Name</w:t>
          </w:r>
        </w:p>
      </w:docPartBody>
    </w:docPart>
    <w:docPart>
      <w:docPartPr>
        <w:name w:val="BC61B450021D4BD1B876D49A064B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BD1B-F41E-4BAF-9EF2-6E5726CCB8F2}"/>
      </w:docPartPr>
      <w:docPartBody>
        <w:p w:rsidR="00770283" w:rsidRDefault="00976286">
          <w:pPr>
            <w:pStyle w:val="BC61B450021D4BD1B876D49A064BB0AD"/>
          </w:pPr>
          <w:r>
            <w:t>Street Address, City, ST ZIP Code</w:t>
          </w:r>
        </w:p>
      </w:docPartBody>
    </w:docPart>
    <w:docPart>
      <w:docPartPr>
        <w:name w:val="210DF5DFFABF44068C427338B515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A9FF-30A8-4BD7-AF84-633104A29A88}"/>
      </w:docPartPr>
      <w:docPartBody>
        <w:p w:rsidR="00770283" w:rsidRDefault="00976286">
          <w:pPr>
            <w:pStyle w:val="210DF5DFFABF44068C427338B51555C3"/>
          </w:pPr>
          <w:r>
            <w:t>Telephone</w:t>
          </w:r>
        </w:p>
      </w:docPartBody>
    </w:docPart>
    <w:docPart>
      <w:docPartPr>
        <w:name w:val="63184BF04ABA4C6EBD085B2189BE5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F189-188A-463C-9E44-FA9BA9661009}"/>
      </w:docPartPr>
      <w:docPartBody>
        <w:p w:rsidR="00770283" w:rsidRDefault="00976286">
          <w:pPr>
            <w:pStyle w:val="63184BF04ABA4C6EBD085B2189BE54E2"/>
          </w:pPr>
          <w:r>
            <w:t>Email</w:t>
          </w:r>
        </w:p>
      </w:docPartBody>
    </w:docPart>
    <w:docPart>
      <w:docPartPr>
        <w:name w:val="82E00F07C8AC42429102C6F3C09B2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98C2-B9CA-4FD7-BFDF-423F8AD5985A}"/>
      </w:docPartPr>
      <w:docPartBody>
        <w:p w:rsidR="00770283" w:rsidRDefault="00976286">
          <w:pPr>
            <w:pStyle w:val="82E00F07C8AC42429102C6F3C09B2FDC"/>
          </w:pPr>
          <w:r>
            <w:t>Twitter handle</w:t>
          </w:r>
        </w:p>
      </w:docPartBody>
    </w:docPart>
    <w:docPart>
      <w:docPartPr>
        <w:name w:val="C4D572CB8721401186502718C9422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6B97-9E16-4026-A179-B99F5C15D090}"/>
      </w:docPartPr>
      <w:docPartBody>
        <w:p w:rsidR="00770283" w:rsidRDefault="00976286">
          <w:pPr>
            <w:pStyle w:val="C4D572CB8721401186502718C942258C"/>
          </w:pPr>
          <w:r>
            <w:t>Web address</w:t>
          </w:r>
        </w:p>
      </w:docPartBody>
    </w:docPart>
    <w:docPart>
      <w:docPartPr>
        <w:name w:val="5EA7AB42438946569B2EAC807390F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ABE9-F8AE-4C11-91D5-1B59ECA2881D}"/>
      </w:docPartPr>
      <w:docPartBody>
        <w:p w:rsidR="00770283" w:rsidRDefault="00976286">
          <w:pPr>
            <w:pStyle w:val="5EA7AB42438946569B2EAC807390FC5C"/>
          </w:pPr>
          <w:r>
            <w:t>Your Name</w:t>
          </w:r>
        </w:p>
      </w:docPartBody>
    </w:docPart>
    <w:docPart>
      <w:docPartPr>
        <w:name w:val="0DFB08AFF0644B0C86F13C6ADEE2A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EA478-3F3B-4A5A-B57C-D37E92EDE86C}"/>
      </w:docPartPr>
      <w:docPartBody>
        <w:p w:rsidR="00770283" w:rsidRDefault="00976286">
          <w:pPr>
            <w:pStyle w:val="0DFB08AFF0644B0C86F13C6ADEE2A61B"/>
          </w:pPr>
          <w:r>
            <w:t>Street Address, City, ST ZIP Code</w:t>
          </w:r>
        </w:p>
      </w:docPartBody>
    </w:docPart>
    <w:docPart>
      <w:docPartPr>
        <w:name w:val="7EF950CCEEC14596B8CE79A085D1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8EC1-AD91-4E6D-A03E-EC23DC103DE5}"/>
      </w:docPartPr>
      <w:docPartBody>
        <w:p w:rsidR="00770283" w:rsidRDefault="00976286">
          <w:pPr>
            <w:pStyle w:val="7EF950CCEEC14596B8CE79A085D17154"/>
          </w:pPr>
          <w:r>
            <w:t>Telephone</w:t>
          </w:r>
        </w:p>
      </w:docPartBody>
    </w:docPart>
    <w:docPart>
      <w:docPartPr>
        <w:name w:val="10C50D7F8A6040C9840C161F468C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CE86-5B10-458D-BE54-D91464D981E9}"/>
      </w:docPartPr>
      <w:docPartBody>
        <w:p w:rsidR="00770283" w:rsidRDefault="00976286">
          <w:pPr>
            <w:pStyle w:val="10C50D7F8A6040C9840C161F468C8D15"/>
          </w:pPr>
          <w:r>
            <w:t>Email</w:t>
          </w:r>
        </w:p>
      </w:docPartBody>
    </w:docPart>
    <w:docPart>
      <w:docPartPr>
        <w:name w:val="AC14A88759304159A68238F42FCC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DEDA-55A2-43E5-BE20-5EE361CC5F65}"/>
      </w:docPartPr>
      <w:docPartBody>
        <w:p w:rsidR="00770283" w:rsidRDefault="00976286">
          <w:pPr>
            <w:pStyle w:val="AC14A88759304159A68238F42FCCC0F4"/>
          </w:pPr>
          <w:r>
            <w:t>Twitter handle</w:t>
          </w:r>
        </w:p>
      </w:docPartBody>
    </w:docPart>
    <w:docPart>
      <w:docPartPr>
        <w:name w:val="E2ED5CF1E87949CFBDC92C2F18D50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A6A8-6A48-4EB9-B924-CAFF873C457F}"/>
      </w:docPartPr>
      <w:docPartBody>
        <w:p w:rsidR="00770283" w:rsidRDefault="00976286">
          <w:pPr>
            <w:pStyle w:val="E2ED5CF1E87949CFBDC92C2F18D5030A"/>
          </w:pPr>
          <w:r>
            <w:t>Web address</w:t>
          </w:r>
        </w:p>
      </w:docPartBody>
    </w:docPart>
    <w:docPart>
      <w:docPartPr>
        <w:name w:val="A4FFEB0CB1484949AC29F534EA51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D0383-0EB0-45BC-9D68-2B083B117A50}"/>
      </w:docPartPr>
      <w:docPartBody>
        <w:p w:rsidR="00770283" w:rsidRDefault="00976286">
          <w:pPr>
            <w:pStyle w:val="A4FFEB0CB1484949AC29F534EA516DFB"/>
          </w:pPr>
          <w:r>
            <w:t>Your Name</w:t>
          </w:r>
        </w:p>
      </w:docPartBody>
    </w:docPart>
    <w:docPart>
      <w:docPartPr>
        <w:name w:val="7D54CCB3AD314B9BACF09F8BBFCC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7E7A-E304-44B8-BEB0-4291738110EB}"/>
      </w:docPartPr>
      <w:docPartBody>
        <w:p w:rsidR="00770283" w:rsidRDefault="00976286">
          <w:pPr>
            <w:pStyle w:val="7D54CCB3AD314B9BACF09F8BBFCC3275"/>
          </w:pPr>
          <w:r>
            <w:t>Street Address, City, ST ZIP Code</w:t>
          </w:r>
        </w:p>
      </w:docPartBody>
    </w:docPart>
    <w:docPart>
      <w:docPartPr>
        <w:name w:val="6EA41D109136479598C8918158B92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9233-21DF-44C7-9DE2-D1A9D5A6BFA0}"/>
      </w:docPartPr>
      <w:docPartBody>
        <w:p w:rsidR="00770283" w:rsidRDefault="00976286">
          <w:pPr>
            <w:pStyle w:val="6EA41D109136479598C8918158B92D42"/>
          </w:pPr>
          <w:r>
            <w:t>Telephone</w:t>
          </w:r>
        </w:p>
      </w:docPartBody>
    </w:docPart>
    <w:docPart>
      <w:docPartPr>
        <w:name w:val="E1C2058449F54EE199227F7F1230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D4D1-1659-440B-9B9C-A5BADB9398D6}"/>
      </w:docPartPr>
      <w:docPartBody>
        <w:p w:rsidR="00770283" w:rsidRDefault="00976286">
          <w:pPr>
            <w:pStyle w:val="E1C2058449F54EE199227F7F123029A8"/>
          </w:pPr>
          <w:r>
            <w:t>Email</w:t>
          </w:r>
        </w:p>
      </w:docPartBody>
    </w:docPart>
    <w:docPart>
      <w:docPartPr>
        <w:name w:val="EE658CE281284FE5A1A70291F8BE6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B5FE-C350-46AC-8317-66D83648A3C6}"/>
      </w:docPartPr>
      <w:docPartBody>
        <w:p w:rsidR="00770283" w:rsidRDefault="00976286">
          <w:pPr>
            <w:pStyle w:val="EE658CE281284FE5A1A70291F8BE6229"/>
          </w:pPr>
          <w:r>
            <w:t>Twitter handle</w:t>
          </w:r>
        </w:p>
      </w:docPartBody>
    </w:docPart>
    <w:docPart>
      <w:docPartPr>
        <w:name w:val="0B27D6037F9B4827AF5FE79A9490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864B-84E9-42FA-B0EC-5632D6706A7F}"/>
      </w:docPartPr>
      <w:docPartBody>
        <w:p w:rsidR="00770283" w:rsidRDefault="00976286">
          <w:pPr>
            <w:pStyle w:val="0B27D6037F9B4827AF5FE79A949004A1"/>
          </w:pPr>
          <w:r>
            <w:t>Web address</w:t>
          </w:r>
        </w:p>
      </w:docPartBody>
    </w:docPart>
    <w:docPart>
      <w:docPartPr>
        <w:name w:val="1B18F27F90C0426B992B8E6E151A5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47D16-4B63-4B5B-AD86-F3A6369A69B1}"/>
      </w:docPartPr>
      <w:docPartBody>
        <w:p w:rsidR="00770283" w:rsidRDefault="00976286">
          <w:pPr>
            <w:pStyle w:val="1B18F27F90C0426B992B8E6E151A595F"/>
          </w:pPr>
          <w:r>
            <w:t>Your Name</w:t>
          </w:r>
        </w:p>
      </w:docPartBody>
    </w:docPart>
    <w:docPart>
      <w:docPartPr>
        <w:name w:val="DD1926EBE83F41C3BBCF075C70A5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C8A6-EA06-41AD-9C16-58BCEBE67E89}"/>
      </w:docPartPr>
      <w:docPartBody>
        <w:p w:rsidR="00770283" w:rsidRDefault="00976286">
          <w:pPr>
            <w:pStyle w:val="DD1926EBE83F41C3BBCF075C70A558B4"/>
          </w:pPr>
          <w:r>
            <w:t>Street Address, City, ST ZIP Code</w:t>
          </w:r>
        </w:p>
      </w:docPartBody>
    </w:docPart>
    <w:docPart>
      <w:docPartPr>
        <w:name w:val="9DB8AB0E1F9E432FAC723C659BF1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F0C7E-C95C-4FDF-B3B9-401511562EB2}"/>
      </w:docPartPr>
      <w:docPartBody>
        <w:p w:rsidR="00770283" w:rsidRDefault="00976286">
          <w:pPr>
            <w:pStyle w:val="9DB8AB0E1F9E432FAC723C659BF1B3A4"/>
          </w:pPr>
          <w:r>
            <w:t>Telephone</w:t>
          </w:r>
        </w:p>
      </w:docPartBody>
    </w:docPart>
    <w:docPart>
      <w:docPartPr>
        <w:name w:val="1029EC00146D423FB172D8A49541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C278-9FC0-4E56-9151-520684FA58B4}"/>
      </w:docPartPr>
      <w:docPartBody>
        <w:p w:rsidR="00770283" w:rsidRDefault="00976286">
          <w:pPr>
            <w:pStyle w:val="1029EC00146D423FB172D8A4954133C5"/>
          </w:pPr>
          <w:r>
            <w:t>Email</w:t>
          </w:r>
        </w:p>
      </w:docPartBody>
    </w:docPart>
    <w:docPart>
      <w:docPartPr>
        <w:name w:val="194D2E95CB094775B24DDDBFB6CAA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9DE5-6676-4CE0-86ED-98CB2296916F}"/>
      </w:docPartPr>
      <w:docPartBody>
        <w:p w:rsidR="00770283" w:rsidRDefault="00976286">
          <w:pPr>
            <w:pStyle w:val="194D2E95CB094775B24DDDBFB6CAA1BA"/>
          </w:pPr>
          <w:r>
            <w:t>Twitter handle</w:t>
          </w:r>
        </w:p>
      </w:docPartBody>
    </w:docPart>
    <w:docPart>
      <w:docPartPr>
        <w:name w:val="D50F0AC5617A46D0A0FE6B9FDCDC9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EF30-2F3C-45A4-8FFA-D06C0F91ED43}"/>
      </w:docPartPr>
      <w:docPartBody>
        <w:p w:rsidR="00770283" w:rsidRDefault="00976286">
          <w:pPr>
            <w:pStyle w:val="D50F0AC5617A46D0A0FE6B9FDCDC9C11"/>
          </w:pPr>
          <w:r>
            <w:t>Web address</w:t>
          </w:r>
        </w:p>
      </w:docPartBody>
    </w:docPart>
    <w:docPart>
      <w:docPartPr>
        <w:name w:val="BC46FEDA6DD845EAB8DE0153794D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AAD6-B007-4965-8A2E-05C612771DDA}"/>
      </w:docPartPr>
      <w:docPartBody>
        <w:p w:rsidR="00770283" w:rsidRDefault="00976286">
          <w:pPr>
            <w:pStyle w:val="BC46FEDA6DD845EAB8DE0153794D8549"/>
          </w:pPr>
          <w:r>
            <w:t>Your Name</w:t>
          </w:r>
        </w:p>
      </w:docPartBody>
    </w:docPart>
    <w:docPart>
      <w:docPartPr>
        <w:name w:val="D998016B8EE645B489B8A0577701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1110-42FB-44D6-A6D5-2326A2E7B191}"/>
      </w:docPartPr>
      <w:docPartBody>
        <w:p w:rsidR="00770283" w:rsidRDefault="00976286">
          <w:pPr>
            <w:pStyle w:val="D998016B8EE645B489B8A05777011789"/>
          </w:pPr>
          <w:r>
            <w:t>Street Address, City, ST ZIP Code</w:t>
          </w:r>
        </w:p>
      </w:docPartBody>
    </w:docPart>
    <w:docPart>
      <w:docPartPr>
        <w:name w:val="3409ABE233EC4BBEBE61F2701F70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EC8BC-3330-4642-9FCB-B93F04FEC769}"/>
      </w:docPartPr>
      <w:docPartBody>
        <w:p w:rsidR="00770283" w:rsidRDefault="00976286">
          <w:pPr>
            <w:pStyle w:val="3409ABE233EC4BBEBE61F2701F70625B"/>
          </w:pPr>
          <w:r>
            <w:t>Telephone</w:t>
          </w:r>
        </w:p>
      </w:docPartBody>
    </w:docPart>
    <w:docPart>
      <w:docPartPr>
        <w:name w:val="73C322A74F714D2C96E3663C85DD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980C-E1ED-4B4F-B39A-C30AD6610392}"/>
      </w:docPartPr>
      <w:docPartBody>
        <w:p w:rsidR="00770283" w:rsidRDefault="00976286">
          <w:pPr>
            <w:pStyle w:val="73C322A74F714D2C96E3663C85DDB2D5"/>
          </w:pPr>
          <w:r>
            <w:t>Email</w:t>
          </w:r>
        </w:p>
      </w:docPartBody>
    </w:docPart>
    <w:docPart>
      <w:docPartPr>
        <w:name w:val="734B2B4146FB459692F34DECEFCB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AA60-5710-4FE0-A981-8DDE57B45CB8}"/>
      </w:docPartPr>
      <w:docPartBody>
        <w:p w:rsidR="00770283" w:rsidRDefault="00976286">
          <w:pPr>
            <w:pStyle w:val="734B2B4146FB459692F34DECEFCB0092"/>
          </w:pPr>
          <w:r>
            <w:t>Twitter handle</w:t>
          </w:r>
        </w:p>
      </w:docPartBody>
    </w:docPart>
    <w:docPart>
      <w:docPartPr>
        <w:name w:val="AE1C19EB35474092B8081FADCADA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DC85-C62E-4B86-BEE4-546C994CF6E4}"/>
      </w:docPartPr>
      <w:docPartBody>
        <w:p w:rsidR="00770283" w:rsidRDefault="00976286">
          <w:pPr>
            <w:pStyle w:val="AE1C19EB35474092B8081FADCADAB4CD"/>
          </w:pPr>
          <w:r>
            <w:t>Web address</w:t>
          </w:r>
        </w:p>
      </w:docPartBody>
    </w:docPart>
    <w:docPart>
      <w:docPartPr>
        <w:name w:val="134DD301AF4C4A1F81DD05B927FB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7636-800B-44FD-B4CD-C65BD57E59FB}"/>
      </w:docPartPr>
      <w:docPartBody>
        <w:p w:rsidR="00770283" w:rsidRDefault="00976286">
          <w:pPr>
            <w:pStyle w:val="134DD301AF4C4A1F81DD05B927FB618F"/>
          </w:pPr>
          <w:r>
            <w:t>Your Name</w:t>
          </w:r>
        </w:p>
      </w:docPartBody>
    </w:docPart>
    <w:docPart>
      <w:docPartPr>
        <w:name w:val="7982D42C7776440E8548D0E38AB4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EB97-13CD-4495-B26C-FF02CF8BB780}"/>
      </w:docPartPr>
      <w:docPartBody>
        <w:p w:rsidR="00770283" w:rsidRDefault="00976286">
          <w:pPr>
            <w:pStyle w:val="7982D42C7776440E8548D0E38AB4D720"/>
          </w:pPr>
          <w:r>
            <w:t>Street Address, City, ST ZIP Code</w:t>
          </w:r>
        </w:p>
      </w:docPartBody>
    </w:docPart>
    <w:docPart>
      <w:docPartPr>
        <w:name w:val="F276592BAFCC446CB67A44CE63B0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C68E-A244-49AE-AC9E-820C8D8BE05C}"/>
      </w:docPartPr>
      <w:docPartBody>
        <w:p w:rsidR="00770283" w:rsidRDefault="00976286">
          <w:pPr>
            <w:pStyle w:val="F276592BAFCC446CB67A44CE63B0C225"/>
          </w:pPr>
          <w:r>
            <w:t>Telephone</w:t>
          </w:r>
        </w:p>
      </w:docPartBody>
    </w:docPart>
    <w:docPart>
      <w:docPartPr>
        <w:name w:val="273CCA69142F43B6911AB1E80B39D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EB72-6778-4F01-B617-6C1B5D28D0D5}"/>
      </w:docPartPr>
      <w:docPartBody>
        <w:p w:rsidR="00770283" w:rsidRDefault="00976286">
          <w:pPr>
            <w:pStyle w:val="273CCA69142F43B6911AB1E80B39DE45"/>
          </w:pPr>
          <w:r>
            <w:t>Email</w:t>
          </w:r>
        </w:p>
      </w:docPartBody>
    </w:docPart>
    <w:docPart>
      <w:docPartPr>
        <w:name w:val="001114609FBA46219D2FD4CE4BE1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4440-FB90-4FAC-BC53-A1BA4DF41EDA}"/>
      </w:docPartPr>
      <w:docPartBody>
        <w:p w:rsidR="00770283" w:rsidRDefault="00976286">
          <w:pPr>
            <w:pStyle w:val="001114609FBA46219D2FD4CE4BE1AF13"/>
          </w:pPr>
          <w:r>
            <w:t>Twitter handle</w:t>
          </w:r>
        </w:p>
      </w:docPartBody>
    </w:docPart>
    <w:docPart>
      <w:docPartPr>
        <w:name w:val="D8BFDD80E8A9410BB093EB2B7233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D70D-6041-4CF1-8B28-1C9054F72566}"/>
      </w:docPartPr>
      <w:docPartBody>
        <w:p w:rsidR="00770283" w:rsidRDefault="00976286">
          <w:pPr>
            <w:pStyle w:val="D8BFDD80E8A9410BB093EB2B7233821D"/>
          </w:pPr>
          <w:r>
            <w:t>Web address</w:t>
          </w:r>
        </w:p>
      </w:docPartBody>
    </w:docPart>
    <w:docPart>
      <w:docPartPr>
        <w:name w:val="834598B0B96F4E338A9FD6C5A0C4F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30FA9-FBB4-46FF-9E76-3B4267DA84B2}"/>
      </w:docPartPr>
      <w:docPartBody>
        <w:p w:rsidR="00770283" w:rsidRDefault="00976286">
          <w:pPr>
            <w:pStyle w:val="834598B0B96F4E338A9FD6C5A0C4F096"/>
          </w:pPr>
          <w:r>
            <w:t>Your Name</w:t>
          </w:r>
        </w:p>
      </w:docPartBody>
    </w:docPart>
    <w:docPart>
      <w:docPartPr>
        <w:name w:val="CE365C7D14D5485CBDC80105014E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A113-3CDF-4DEB-851F-784C4202CD35}"/>
      </w:docPartPr>
      <w:docPartBody>
        <w:p w:rsidR="00770283" w:rsidRDefault="00976286">
          <w:pPr>
            <w:pStyle w:val="CE365C7D14D5485CBDC80105014EF571"/>
          </w:pPr>
          <w:r>
            <w:t>Street Address, City, ST ZIP Code</w:t>
          </w:r>
        </w:p>
      </w:docPartBody>
    </w:docPart>
    <w:docPart>
      <w:docPartPr>
        <w:name w:val="D1A5F85EA74642F98A4ABA257653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9A71-A015-4E3C-BC38-D365D33160E0}"/>
      </w:docPartPr>
      <w:docPartBody>
        <w:p w:rsidR="00770283" w:rsidRDefault="00976286">
          <w:pPr>
            <w:pStyle w:val="D1A5F85EA74642F98A4ABA257653B7B0"/>
          </w:pPr>
          <w:r>
            <w:t>Telephone</w:t>
          </w:r>
        </w:p>
      </w:docPartBody>
    </w:docPart>
    <w:docPart>
      <w:docPartPr>
        <w:name w:val="9DC05C7B848A46FA8898C991CD213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F24A-A9E0-49B1-BA10-F7F0B24361E7}"/>
      </w:docPartPr>
      <w:docPartBody>
        <w:p w:rsidR="00770283" w:rsidRDefault="00976286">
          <w:pPr>
            <w:pStyle w:val="9DC05C7B848A46FA8898C991CD21305E"/>
          </w:pPr>
          <w:r>
            <w:t>Email</w:t>
          </w:r>
        </w:p>
      </w:docPartBody>
    </w:docPart>
    <w:docPart>
      <w:docPartPr>
        <w:name w:val="B7E5E0782218420F8729E36C9F5E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D07D-4C1C-478F-93B1-0A3F5FAFC9BB}"/>
      </w:docPartPr>
      <w:docPartBody>
        <w:p w:rsidR="00770283" w:rsidRDefault="00976286">
          <w:pPr>
            <w:pStyle w:val="B7E5E0782218420F8729E36C9F5E86B4"/>
          </w:pPr>
          <w:r>
            <w:t>Twitter handle</w:t>
          </w:r>
        </w:p>
      </w:docPartBody>
    </w:docPart>
    <w:docPart>
      <w:docPartPr>
        <w:name w:val="565BE197385A4BD7AAB16E987DE7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487EF-DEDE-400D-B93B-49FD881CF469}"/>
      </w:docPartPr>
      <w:docPartBody>
        <w:p w:rsidR="00770283" w:rsidRDefault="00976286">
          <w:pPr>
            <w:pStyle w:val="565BE197385A4BD7AAB16E987DE7EFA3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21"/>
    <w:rsid w:val="00461921"/>
    <w:rsid w:val="005D7B7E"/>
    <w:rsid w:val="00770283"/>
    <w:rsid w:val="00976286"/>
    <w:rsid w:val="00E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BA9C9644846C9ADD8D703FFEB4272">
    <w:name w:val="579BA9C9644846C9ADD8D703FFEB4272"/>
  </w:style>
  <w:style w:type="paragraph" w:customStyle="1" w:styleId="B3E05D33A21C44A381A34847AE5872DF">
    <w:name w:val="B3E05D33A21C44A381A34847AE5872DF"/>
  </w:style>
  <w:style w:type="paragraph" w:customStyle="1" w:styleId="8CD48DDF5B7D460ABBCE6C6A0E1CAED1">
    <w:name w:val="8CD48DDF5B7D460ABBCE6C6A0E1CAED1"/>
  </w:style>
  <w:style w:type="paragraph" w:customStyle="1" w:styleId="51E7259801A441D5B6E1D39D8D4E2711">
    <w:name w:val="51E7259801A441D5B6E1D39D8D4E2711"/>
  </w:style>
  <w:style w:type="paragraph" w:customStyle="1" w:styleId="7D5B3CB150E44D8F84FAE3DFCFFE85E1">
    <w:name w:val="7D5B3CB150E44D8F84FAE3DFCFFE85E1"/>
  </w:style>
  <w:style w:type="paragraph" w:customStyle="1" w:styleId="F82B0D27A2FF4971B2FFC75EB1A5901F">
    <w:name w:val="F82B0D27A2FF4971B2FFC75EB1A5901F"/>
  </w:style>
  <w:style w:type="paragraph" w:customStyle="1" w:styleId="6105971AD0E24AA9B1176DFA4EA5130D">
    <w:name w:val="6105971AD0E24AA9B1176DFA4EA5130D"/>
  </w:style>
  <w:style w:type="paragraph" w:customStyle="1" w:styleId="8E21D91841974B2BA5273FC624B2B269">
    <w:name w:val="8E21D91841974B2BA5273FC624B2B269"/>
  </w:style>
  <w:style w:type="paragraph" w:customStyle="1" w:styleId="094B852D157E43A5ACB2D4147C5E1F7C">
    <w:name w:val="094B852D157E43A5ACB2D4147C5E1F7C"/>
  </w:style>
  <w:style w:type="paragraph" w:customStyle="1" w:styleId="E45943B8FDBF4153AFE0B58A5B33419B">
    <w:name w:val="E45943B8FDBF4153AFE0B58A5B33419B"/>
  </w:style>
  <w:style w:type="paragraph" w:customStyle="1" w:styleId="733ACA74CEB64338B61F551C2C406F7E">
    <w:name w:val="733ACA74CEB64338B61F551C2C406F7E"/>
  </w:style>
  <w:style w:type="paragraph" w:customStyle="1" w:styleId="A749F5A2391F462FAEE779C6DDC5AB91">
    <w:name w:val="A749F5A2391F462FAEE779C6DDC5AB91"/>
  </w:style>
  <w:style w:type="paragraph" w:customStyle="1" w:styleId="1D838CC93E9445DF898BF8967A370277">
    <w:name w:val="1D838CC93E9445DF898BF8967A370277"/>
  </w:style>
  <w:style w:type="paragraph" w:customStyle="1" w:styleId="55A557D8DB104CD0A7F58C5F8A004E71">
    <w:name w:val="55A557D8DB104CD0A7F58C5F8A004E71"/>
  </w:style>
  <w:style w:type="paragraph" w:customStyle="1" w:styleId="AE8CEBD736574A2491E95448DA8605A5">
    <w:name w:val="AE8CEBD736574A2491E95448DA8605A5"/>
  </w:style>
  <w:style w:type="paragraph" w:customStyle="1" w:styleId="667EA8EB6AE846AC98E033A4DCDF1E76">
    <w:name w:val="667EA8EB6AE846AC98E033A4DCDF1E76"/>
  </w:style>
  <w:style w:type="paragraph" w:customStyle="1" w:styleId="E95D041C10AE4662AF944E81307DD976">
    <w:name w:val="E95D041C10AE4662AF944E81307DD976"/>
  </w:style>
  <w:style w:type="paragraph" w:customStyle="1" w:styleId="3D9D5D7EBC9A47CB991DD7DC822D0752">
    <w:name w:val="3D9D5D7EBC9A47CB991DD7DC822D0752"/>
  </w:style>
  <w:style w:type="paragraph" w:customStyle="1" w:styleId="53B4A338E3E74968AD0DBEBF176B9E4D">
    <w:name w:val="53B4A338E3E74968AD0DBEBF176B9E4D"/>
  </w:style>
  <w:style w:type="paragraph" w:customStyle="1" w:styleId="BC61B450021D4BD1B876D49A064BB0AD">
    <w:name w:val="BC61B450021D4BD1B876D49A064BB0AD"/>
  </w:style>
  <w:style w:type="paragraph" w:customStyle="1" w:styleId="210DF5DFFABF44068C427338B51555C3">
    <w:name w:val="210DF5DFFABF44068C427338B51555C3"/>
  </w:style>
  <w:style w:type="paragraph" w:customStyle="1" w:styleId="63184BF04ABA4C6EBD085B2189BE54E2">
    <w:name w:val="63184BF04ABA4C6EBD085B2189BE54E2"/>
  </w:style>
  <w:style w:type="paragraph" w:customStyle="1" w:styleId="82E00F07C8AC42429102C6F3C09B2FDC">
    <w:name w:val="82E00F07C8AC42429102C6F3C09B2FDC"/>
  </w:style>
  <w:style w:type="paragraph" w:customStyle="1" w:styleId="C4D572CB8721401186502718C942258C">
    <w:name w:val="C4D572CB8721401186502718C942258C"/>
  </w:style>
  <w:style w:type="paragraph" w:customStyle="1" w:styleId="5EA7AB42438946569B2EAC807390FC5C">
    <w:name w:val="5EA7AB42438946569B2EAC807390FC5C"/>
  </w:style>
  <w:style w:type="paragraph" w:customStyle="1" w:styleId="0DFB08AFF0644B0C86F13C6ADEE2A61B">
    <w:name w:val="0DFB08AFF0644B0C86F13C6ADEE2A61B"/>
  </w:style>
  <w:style w:type="paragraph" w:customStyle="1" w:styleId="7EF950CCEEC14596B8CE79A085D17154">
    <w:name w:val="7EF950CCEEC14596B8CE79A085D17154"/>
  </w:style>
  <w:style w:type="paragraph" w:customStyle="1" w:styleId="10C50D7F8A6040C9840C161F468C8D15">
    <w:name w:val="10C50D7F8A6040C9840C161F468C8D15"/>
  </w:style>
  <w:style w:type="paragraph" w:customStyle="1" w:styleId="AC14A88759304159A68238F42FCCC0F4">
    <w:name w:val="AC14A88759304159A68238F42FCCC0F4"/>
  </w:style>
  <w:style w:type="paragraph" w:customStyle="1" w:styleId="E2ED5CF1E87949CFBDC92C2F18D5030A">
    <w:name w:val="E2ED5CF1E87949CFBDC92C2F18D5030A"/>
  </w:style>
  <w:style w:type="paragraph" w:customStyle="1" w:styleId="A4FFEB0CB1484949AC29F534EA516DFB">
    <w:name w:val="A4FFEB0CB1484949AC29F534EA516DFB"/>
  </w:style>
  <w:style w:type="paragraph" w:customStyle="1" w:styleId="7D54CCB3AD314B9BACF09F8BBFCC3275">
    <w:name w:val="7D54CCB3AD314B9BACF09F8BBFCC3275"/>
  </w:style>
  <w:style w:type="paragraph" w:customStyle="1" w:styleId="6EA41D109136479598C8918158B92D42">
    <w:name w:val="6EA41D109136479598C8918158B92D42"/>
  </w:style>
  <w:style w:type="paragraph" w:customStyle="1" w:styleId="E1C2058449F54EE199227F7F123029A8">
    <w:name w:val="E1C2058449F54EE199227F7F123029A8"/>
  </w:style>
  <w:style w:type="paragraph" w:customStyle="1" w:styleId="EE658CE281284FE5A1A70291F8BE6229">
    <w:name w:val="EE658CE281284FE5A1A70291F8BE6229"/>
  </w:style>
  <w:style w:type="paragraph" w:customStyle="1" w:styleId="0B27D6037F9B4827AF5FE79A949004A1">
    <w:name w:val="0B27D6037F9B4827AF5FE79A949004A1"/>
  </w:style>
  <w:style w:type="paragraph" w:customStyle="1" w:styleId="1B18F27F90C0426B992B8E6E151A595F">
    <w:name w:val="1B18F27F90C0426B992B8E6E151A595F"/>
  </w:style>
  <w:style w:type="paragraph" w:customStyle="1" w:styleId="DD1926EBE83F41C3BBCF075C70A558B4">
    <w:name w:val="DD1926EBE83F41C3BBCF075C70A558B4"/>
  </w:style>
  <w:style w:type="paragraph" w:customStyle="1" w:styleId="9DB8AB0E1F9E432FAC723C659BF1B3A4">
    <w:name w:val="9DB8AB0E1F9E432FAC723C659BF1B3A4"/>
  </w:style>
  <w:style w:type="paragraph" w:customStyle="1" w:styleId="1029EC00146D423FB172D8A4954133C5">
    <w:name w:val="1029EC00146D423FB172D8A4954133C5"/>
  </w:style>
  <w:style w:type="paragraph" w:customStyle="1" w:styleId="194D2E95CB094775B24DDDBFB6CAA1BA">
    <w:name w:val="194D2E95CB094775B24DDDBFB6CAA1BA"/>
  </w:style>
  <w:style w:type="paragraph" w:customStyle="1" w:styleId="D50F0AC5617A46D0A0FE6B9FDCDC9C11">
    <w:name w:val="D50F0AC5617A46D0A0FE6B9FDCDC9C11"/>
  </w:style>
  <w:style w:type="paragraph" w:customStyle="1" w:styleId="BC46FEDA6DD845EAB8DE0153794D8549">
    <w:name w:val="BC46FEDA6DD845EAB8DE0153794D8549"/>
  </w:style>
  <w:style w:type="paragraph" w:customStyle="1" w:styleId="D998016B8EE645B489B8A05777011789">
    <w:name w:val="D998016B8EE645B489B8A05777011789"/>
  </w:style>
  <w:style w:type="paragraph" w:customStyle="1" w:styleId="3409ABE233EC4BBEBE61F2701F70625B">
    <w:name w:val="3409ABE233EC4BBEBE61F2701F70625B"/>
  </w:style>
  <w:style w:type="paragraph" w:customStyle="1" w:styleId="73C322A74F714D2C96E3663C85DDB2D5">
    <w:name w:val="73C322A74F714D2C96E3663C85DDB2D5"/>
  </w:style>
  <w:style w:type="paragraph" w:customStyle="1" w:styleId="734B2B4146FB459692F34DECEFCB0092">
    <w:name w:val="734B2B4146FB459692F34DECEFCB0092"/>
  </w:style>
  <w:style w:type="paragraph" w:customStyle="1" w:styleId="AE1C19EB35474092B8081FADCADAB4CD">
    <w:name w:val="AE1C19EB35474092B8081FADCADAB4CD"/>
  </w:style>
  <w:style w:type="paragraph" w:customStyle="1" w:styleId="134DD301AF4C4A1F81DD05B927FB618F">
    <w:name w:val="134DD301AF4C4A1F81DD05B927FB618F"/>
  </w:style>
  <w:style w:type="paragraph" w:customStyle="1" w:styleId="7982D42C7776440E8548D0E38AB4D720">
    <w:name w:val="7982D42C7776440E8548D0E38AB4D720"/>
  </w:style>
  <w:style w:type="paragraph" w:customStyle="1" w:styleId="F276592BAFCC446CB67A44CE63B0C225">
    <w:name w:val="F276592BAFCC446CB67A44CE63B0C225"/>
  </w:style>
  <w:style w:type="paragraph" w:customStyle="1" w:styleId="273CCA69142F43B6911AB1E80B39DE45">
    <w:name w:val="273CCA69142F43B6911AB1E80B39DE45"/>
  </w:style>
  <w:style w:type="paragraph" w:customStyle="1" w:styleId="001114609FBA46219D2FD4CE4BE1AF13">
    <w:name w:val="001114609FBA46219D2FD4CE4BE1AF13"/>
  </w:style>
  <w:style w:type="paragraph" w:customStyle="1" w:styleId="D8BFDD80E8A9410BB093EB2B7233821D">
    <w:name w:val="D8BFDD80E8A9410BB093EB2B7233821D"/>
  </w:style>
  <w:style w:type="paragraph" w:customStyle="1" w:styleId="834598B0B96F4E338A9FD6C5A0C4F096">
    <w:name w:val="834598B0B96F4E338A9FD6C5A0C4F096"/>
  </w:style>
  <w:style w:type="paragraph" w:customStyle="1" w:styleId="CE365C7D14D5485CBDC80105014EF571">
    <w:name w:val="CE365C7D14D5485CBDC80105014EF571"/>
  </w:style>
  <w:style w:type="paragraph" w:customStyle="1" w:styleId="D1A5F85EA74642F98A4ABA257653B7B0">
    <w:name w:val="D1A5F85EA74642F98A4ABA257653B7B0"/>
  </w:style>
  <w:style w:type="paragraph" w:customStyle="1" w:styleId="9DC05C7B848A46FA8898C991CD21305E">
    <w:name w:val="9DC05C7B848A46FA8898C991CD21305E"/>
  </w:style>
  <w:style w:type="paragraph" w:customStyle="1" w:styleId="B7E5E0782218420F8729E36C9F5E86B4">
    <w:name w:val="B7E5E0782218420F8729E36C9F5E86B4"/>
  </w:style>
  <w:style w:type="paragraph" w:customStyle="1" w:styleId="565BE197385A4BD7AAB16E987DE7EFA3">
    <w:name w:val="565BE197385A4BD7AAB16E987DE7EFA3"/>
  </w:style>
  <w:style w:type="paragraph" w:customStyle="1" w:styleId="06D4F5F1C1954698AAFB6A0E2EBF019E">
    <w:name w:val="06D4F5F1C1954698AAFB6A0E2EBF019E"/>
    <w:rsid w:val="00461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F0000"/>
      </a:accent1>
      <a:accent2>
        <a:srgbClr val="BF0000"/>
      </a:accent2>
      <a:accent3>
        <a:srgbClr val="000000"/>
      </a:accent3>
      <a:accent4>
        <a:srgbClr val="FFFFFF"/>
      </a:accent4>
      <a:accent5>
        <a:srgbClr val="044F44"/>
      </a:accent5>
      <a:accent6>
        <a:srgbClr val="2C3644"/>
      </a:accent6>
      <a:hlink>
        <a:srgbClr val="0070C0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123 Main, Salem, Or 97303</CompanyAddress>
  <CompanyPhone>555-555-55555</CompanyPhone>
  <CompanyFax>Dcherepanov18@wou.edu</CompanyFax>
  <CompanyEmail>CEO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cards.dotx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Dietrich</dc:creator>
  <cp:keywords>Mike dietrich</cp:keywords>
  <cp:lastModifiedBy> </cp:lastModifiedBy>
  <cp:revision>2</cp:revision>
  <cp:lastPrinted>2012-08-29T19:15:00Z</cp:lastPrinted>
  <dcterms:created xsi:type="dcterms:W3CDTF">2020-01-10T01:04:00Z</dcterms:created>
  <dcterms:modified xsi:type="dcterms:W3CDTF">2020-01-10T01:04:00Z</dcterms:modified>
  <cp:contentStatus>CS460-F19-dcherepanov18.git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