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4DF23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D89A15E" w14:textId="1F50E37F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B77A5C" wp14:editId="5F6ACD3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A0FC1E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2636E">
              <w:rPr>
                <w:noProof/>
              </w:rPr>
              <w:t>D</w:t>
            </w:r>
          </w:p>
          <w:p w14:paraId="0400742F" w14:textId="77777777" w:rsidR="00A50939" w:rsidRPr="00906BEE" w:rsidRDefault="00E40A9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9785121308C4DEEB76FBD9A09CFAF7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6CB9E05" w14:textId="680682A7" w:rsidR="002C2CDD" w:rsidRPr="00906BEE" w:rsidRDefault="0062636E" w:rsidP="0062636E">
            <w:r>
              <w:t xml:space="preserve">To deliver a </w:t>
            </w:r>
            <w:proofErr w:type="gramStart"/>
            <w:r>
              <w:t>high quality</w:t>
            </w:r>
            <w:proofErr w:type="gramEnd"/>
            <w:r>
              <w:t xml:space="preserve"> service to clients while expanding my knowledge</w:t>
            </w:r>
          </w:p>
          <w:p w14:paraId="2C7A1802" w14:textId="77777777" w:rsidR="002C2CDD" w:rsidRPr="00906BEE" w:rsidRDefault="00E40A9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BDC88E46354DC8AC0C01E21AAEA3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312A114" w14:textId="51980AE8" w:rsidR="00741125" w:rsidRDefault="0062636E" w:rsidP="00741125">
            <w:r>
              <w:t xml:space="preserve">Proficiency in multiple programming languages such as: C++, C, C#, Python, MYSQL, </w:t>
            </w:r>
            <w:proofErr w:type="spellStart"/>
            <w:r>
              <w:t>SQLServer</w:t>
            </w:r>
            <w:proofErr w:type="spellEnd"/>
            <w:r>
              <w:t xml:space="preserve">, SQLite, Haskell, HTML,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  <w:p w14:paraId="0BA71625" w14:textId="77777777" w:rsidR="0062636E" w:rsidRDefault="0062636E" w:rsidP="00741125"/>
          <w:p w14:paraId="62F7D7AC" w14:textId="4EEAC0EA" w:rsidR="0062636E" w:rsidRPr="00906BEE" w:rsidRDefault="0062636E" w:rsidP="00741125">
            <w:r>
              <w:t xml:space="preserve">proficient in MVC asp.net and database management.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8FC09C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19BE3F" w14:textId="33DDD688" w:rsidR="00C612DA" w:rsidRPr="00906BEE" w:rsidRDefault="00E40A9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51B24AF81CA4A248FFB2E05C4557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2636E">
                        <w:t>Dennis Cherepanov</w:t>
                      </w:r>
                    </w:sdtContent>
                  </w:sdt>
                </w:p>
                <w:p w14:paraId="4BA44BC8" w14:textId="0F735300" w:rsidR="00906BEE" w:rsidRPr="00906BEE" w:rsidRDefault="00E40A9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EBA40E1A9A42F5B05E47CD96AFB13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636E">
                        <w:t>Full Stack</w:t>
                      </w:r>
                      <w:r w:rsidR="005055FF">
                        <w:t xml:space="preserve">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2B275E3A2694C33A8C4FC8B2495ABA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  <w:r w:rsidR="005055FF">
                    <w:t>/GIT</w:t>
                  </w:r>
                </w:p>
              </w:tc>
            </w:tr>
          </w:tbl>
          <w:p w14:paraId="780FF420" w14:textId="53D93BFE" w:rsidR="002C2CDD" w:rsidRPr="00906BEE" w:rsidRDefault="002C2CDD" w:rsidP="007569C1">
            <w:pPr>
              <w:pStyle w:val="Heading3"/>
            </w:pPr>
            <w:commentRangeStart w:id="0"/>
            <w:r w:rsidRPr="00906BEE">
              <w:t>Experience</w:t>
            </w:r>
            <w:commentRangeEnd w:id="0"/>
            <w:r w:rsidR="00AD73AB">
              <w:rPr>
                <w:rStyle w:val="CommentReference"/>
                <w:rFonts w:asciiTheme="minorHAnsi" w:eastAsiaTheme="minorHAnsi" w:hAnsiTheme="minorHAnsi" w:cstheme="minorBidi"/>
                <w:caps w:val="0"/>
              </w:rPr>
              <w:commentReference w:id="0"/>
            </w:r>
            <w:r w:rsidR="00AD73AB">
              <w:t xml:space="preserve"> </w:t>
            </w:r>
          </w:p>
          <w:p w14:paraId="171571EE" w14:textId="07A9BFA3" w:rsidR="002C2CDD" w:rsidRPr="00906BEE" w:rsidRDefault="0062636E" w:rsidP="007569C1">
            <w:pPr>
              <w:pStyle w:val="Heading4"/>
            </w:pPr>
            <w:r>
              <w:t>IT Technican</w:t>
            </w:r>
            <w:r w:rsidR="002C2CDD" w:rsidRPr="00906BEE">
              <w:t xml:space="preserve"> • </w:t>
            </w:r>
            <w:r>
              <w:t>Silverton High School</w:t>
            </w:r>
            <w:r w:rsidR="002C2CDD" w:rsidRPr="00906BEE">
              <w:t xml:space="preserve"> • </w:t>
            </w:r>
            <w:r w:rsidR="002C23EE">
              <w:t>8/1/2011 – 6/14/2014</w:t>
            </w:r>
          </w:p>
          <w:p w14:paraId="2CC06625" w14:textId="71569868" w:rsidR="002C2CDD" w:rsidRPr="00906BEE" w:rsidRDefault="002C23EE" w:rsidP="007569C1">
            <w:r>
              <w:t xml:space="preserve">Responsible for maintaining hardware, software, and networking on the premises and assuring client satisfaction. </w:t>
            </w:r>
          </w:p>
          <w:p w14:paraId="6C1B5322" w14:textId="77777777" w:rsidR="002C2CDD" w:rsidRPr="00906BEE" w:rsidRDefault="00E40A9E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0F130F608E63452497B98F018EAF0BA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1C81B396F06545A5B535BC4226F5863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726BF68F725E48B9968BDDF758EFAC7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67F9D06C1B6D43C48E088D24D5F9E76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6F513A4E" w14:textId="77777777" w:rsidR="002C2CDD" w:rsidRPr="00906BEE" w:rsidRDefault="00E40A9E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67D142B6EDAD4D58A89AC1331439D2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1A36C563" w14:textId="77777777" w:rsidR="002C2CDD" w:rsidRPr="00906BEE" w:rsidRDefault="00E40A9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40912C089D440048586FDCB50F22A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23F34F7" w14:textId="5B8FB33A" w:rsidR="002C2CDD" w:rsidRPr="00906BEE" w:rsidRDefault="0062636E" w:rsidP="007569C1">
            <w:pPr>
              <w:pStyle w:val="Heading4"/>
            </w:pPr>
            <w:r>
              <w:t>Associate degree of science</w:t>
            </w:r>
            <w:r w:rsidR="002C2CDD" w:rsidRPr="00906BEE">
              <w:t xml:space="preserve"> • </w:t>
            </w:r>
            <w:r>
              <w:t>6/10/2018</w:t>
            </w:r>
            <w:r w:rsidR="002C2CDD" w:rsidRPr="00906BEE">
              <w:t xml:space="preserve"> • </w:t>
            </w:r>
            <w:r>
              <w:t>Chemeketa Community College</w:t>
            </w:r>
          </w:p>
          <w:p w14:paraId="0DDFC4F2" w14:textId="5FA1B646" w:rsidR="002C2CDD" w:rsidRPr="00906BEE" w:rsidRDefault="0062636E" w:rsidP="007569C1">
            <w:r>
              <w:t xml:space="preserve">3.56 </w:t>
            </w:r>
            <w:proofErr w:type="gramStart"/>
            <w:r>
              <w:t>GPA ,</w:t>
            </w:r>
            <w:proofErr w:type="gramEnd"/>
            <w:r>
              <w:t xml:space="preserve"> Honor role, Deans list, Presidents list. </w:t>
            </w:r>
          </w:p>
          <w:p w14:paraId="5C9329E4" w14:textId="06A4140C" w:rsidR="002C2CDD" w:rsidRPr="00906BEE" w:rsidRDefault="0062636E" w:rsidP="007569C1">
            <w:pPr>
              <w:pStyle w:val="Heading4"/>
            </w:pPr>
            <w:r>
              <w:t>Bacholers degree in computer science</w:t>
            </w:r>
            <w:r w:rsidR="002C2CDD" w:rsidRPr="00906BEE">
              <w:t xml:space="preserve"> •</w:t>
            </w:r>
            <w:r>
              <w:t>6/15/</w:t>
            </w:r>
            <w:proofErr w:type="gramStart"/>
            <w:r>
              <w:t>2020</w:t>
            </w:r>
            <w:r w:rsidR="002C2CDD" w:rsidRPr="00906BEE">
              <w:t xml:space="preserve">  •</w:t>
            </w:r>
            <w:proofErr w:type="gramEnd"/>
            <w:r w:rsidR="002C2CDD" w:rsidRPr="00906BEE">
              <w:t xml:space="preserve"> </w:t>
            </w:r>
            <w:r>
              <w:t xml:space="preserve">Western ORegon University. </w:t>
            </w:r>
          </w:p>
          <w:p w14:paraId="14BAEF97" w14:textId="1765EED7" w:rsidR="002C2CDD" w:rsidRPr="00906BEE" w:rsidRDefault="0062636E" w:rsidP="007569C1">
            <w:r>
              <w:t>3.60 GPA, Honor role.</w:t>
            </w:r>
          </w:p>
          <w:p w14:paraId="62862C93" w14:textId="77777777" w:rsidR="002C2CDD" w:rsidRPr="00906BEE" w:rsidRDefault="00E40A9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C3A1F36874B4997A5ADE9477464F91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068F07F" w14:textId="3D7E2AA4" w:rsidR="00741125" w:rsidRPr="00906BEE" w:rsidRDefault="002C23EE" w:rsidP="00741125">
            <w:r>
              <w:t xml:space="preserve">I volunteered to my local schools I.T. program and assumed a management position. I would be responsible for teaching new staff, issuing work orders, and respond to critical issues from clients. </w:t>
            </w:r>
          </w:p>
        </w:tc>
      </w:tr>
    </w:tbl>
    <w:p w14:paraId="5F735674" w14:textId="77777777" w:rsidR="00C62C50" w:rsidRDefault="00C62C50" w:rsidP="00E22E87">
      <w:pPr>
        <w:pStyle w:val="NoSpacing"/>
      </w:pPr>
    </w:p>
    <w:sectPr w:rsidR="00C62C50" w:rsidSect="00EF7C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50854036" w14:textId="3656C558" w:rsidR="00AD73AB" w:rsidRDefault="00AD73A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854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854036" w16cid:durableId="21BDD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2217" w14:textId="77777777" w:rsidR="009F7695" w:rsidRDefault="009F7695" w:rsidP="00713050">
      <w:pPr>
        <w:spacing w:line="240" w:lineRule="auto"/>
      </w:pPr>
      <w:r>
        <w:separator/>
      </w:r>
    </w:p>
  </w:endnote>
  <w:endnote w:type="continuationSeparator" w:id="0">
    <w:p w14:paraId="452D7033" w14:textId="77777777" w:rsidR="009F7695" w:rsidRDefault="009F769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D8C92" w14:textId="77777777" w:rsidR="005628BA" w:rsidRDefault="00562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9DF84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7B32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EE6D04" wp14:editId="7DD90A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F1D6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71F2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FED82" wp14:editId="68C74D1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405C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65B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E58CC0" wp14:editId="415585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D56CD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348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E8D0B8" wp14:editId="669BD73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8B9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F93C9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4A999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F392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4E8F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DB528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62DE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961C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ED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9C57EA" wp14:editId="1FE553F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1EEAC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1F9F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D23DA3" wp14:editId="0B935E13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0B4C5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BF2C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8CB9CC" wp14:editId="44C098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F927C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299DC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982B36" wp14:editId="07BE839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0F491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3503D1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D05276" w14:textId="5C0E3A3F" w:rsidR="00811117" w:rsidRPr="005055FF" w:rsidRDefault="005628BA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StockEmail@gmail.com</w:t>
          </w:r>
          <w:bookmarkStart w:id="1" w:name="_GoBack"/>
          <w:bookmarkEnd w:id="1"/>
        </w:p>
      </w:tc>
      <w:sdt>
        <w:sdtPr>
          <w:rPr>
            <w:sz w:val="20"/>
            <w:szCs w:val="20"/>
          </w:r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BF84B49" w14:textId="77777777" w:rsidR="00811117" w:rsidRPr="005055FF" w:rsidRDefault="00B76A83" w:rsidP="00217980">
              <w:pPr>
                <w:pStyle w:val="Footer"/>
                <w:rPr>
                  <w:sz w:val="20"/>
                  <w:szCs w:val="20"/>
                </w:rPr>
              </w:pPr>
              <w:r w:rsidRPr="005055FF">
                <w:rPr>
                  <w:sz w:val="20"/>
                  <w:szCs w:val="20"/>
                </w:rP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6D283A" w14:textId="6345C8E4" w:rsidR="00811117" w:rsidRPr="005055FF" w:rsidRDefault="005628BA" w:rsidP="00217980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555555555</w:t>
          </w:r>
        </w:p>
      </w:tc>
      <w:sdt>
        <w:sdtPr>
          <w:rPr>
            <w:sz w:val="20"/>
            <w:szCs w:val="20"/>
          </w:r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9AD2ACF" w14:textId="77777777" w:rsidR="00811117" w:rsidRPr="005055FF" w:rsidRDefault="00B76A83" w:rsidP="00217980">
              <w:pPr>
                <w:pStyle w:val="Footer"/>
                <w:rPr>
                  <w:sz w:val="20"/>
                  <w:szCs w:val="20"/>
                </w:rPr>
              </w:pPr>
              <w:r w:rsidRPr="005055FF">
                <w:rPr>
                  <w:sz w:val="20"/>
                  <w:szCs w:val="20"/>
                </w:rPr>
                <w:t>LinkedIn URL</w:t>
              </w:r>
            </w:p>
          </w:tc>
        </w:sdtContent>
      </w:sdt>
    </w:tr>
  </w:tbl>
  <w:p w14:paraId="38435E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17221" w14:textId="77777777" w:rsidR="009F7695" w:rsidRDefault="009F7695" w:rsidP="00713050">
      <w:pPr>
        <w:spacing w:line="240" w:lineRule="auto"/>
      </w:pPr>
      <w:r>
        <w:separator/>
      </w:r>
    </w:p>
  </w:footnote>
  <w:footnote w:type="continuationSeparator" w:id="0">
    <w:p w14:paraId="1CC56A00" w14:textId="77777777" w:rsidR="009F7695" w:rsidRDefault="009F769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7F47B" w14:textId="77777777" w:rsidR="005628BA" w:rsidRDefault="0056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07B85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20DC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03BA5D" wp14:editId="5011762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E348FD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16D212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7A545" w14:textId="77777777" w:rsidR="001A5CA9" w:rsidRPr="009B3C40" w:rsidRDefault="00E40A9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9629033743B481FAC6B78F06B84020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AEC2C5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29CB293" w14:textId="77777777" w:rsidR="001A5CA9" w:rsidRPr="00F207C0" w:rsidRDefault="001A5CA9" w:rsidP="001A5CA9"/>
      </w:tc>
    </w:tr>
  </w:tbl>
  <w:p w14:paraId="5DADE5CC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CA32" w14:textId="77777777" w:rsidR="005628BA" w:rsidRDefault="00562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3EE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55FF"/>
    <w:rsid w:val="00523479"/>
    <w:rsid w:val="00543DB7"/>
    <w:rsid w:val="005628BA"/>
    <w:rsid w:val="005729B0"/>
    <w:rsid w:val="00583E4F"/>
    <w:rsid w:val="0062636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695"/>
    <w:rsid w:val="009F7AD9"/>
    <w:rsid w:val="00A42540"/>
    <w:rsid w:val="00A50939"/>
    <w:rsid w:val="00A83413"/>
    <w:rsid w:val="00AA6A40"/>
    <w:rsid w:val="00AA75F6"/>
    <w:rsid w:val="00AD00FD"/>
    <w:rsid w:val="00AD73AB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86775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63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85121308C4DEEB76FBD9A09CF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AD9C-B4B5-443E-8323-25EA8984CB34}"/>
      </w:docPartPr>
      <w:docPartBody>
        <w:p w:rsidR="0092287F" w:rsidRDefault="0092287F">
          <w:pPr>
            <w:pStyle w:val="99785121308C4DEEB76FBD9A09CFAF7B"/>
          </w:pPr>
          <w:r w:rsidRPr="00906BEE">
            <w:t>Objective</w:t>
          </w:r>
        </w:p>
      </w:docPartBody>
    </w:docPart>
    <w:docPart>
      <w:docPartPr>
        <w:name w:val="55BDC88E46354DC8AC0C01E21AAE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A5F0-6ABE-4482-97FE-09EA5A1D740E}"/>
      </w:docPartPr>
      <w:docPartBody>
        <w:p w:rsidR="0092287F" w:rsidRDefault="0092287F">
          <w:pPr>
            <w:pStyle w:val="55BDC88E46354DC8AC0C01E21AAEA3CD"/>
          </w:pPr>
          <w:r w:rsidRPr="00906BEE">
            <w:t>Skills</w:t>
          </w:r>
        </w:p>
      </w:docPartBody>
    </w:docPart>
    <w:docPart>
      <w:docPartPr>
        <w:name w:val="151B24AF81CA4A248FFB2E05C455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DBC5-182C-4EBB-AAC0-2655AB52DD51}"/>
      </w:docPartPr>
      <w:docPartBody>
        <w:p w:rsidR="0092287F" w:rsidRDefault="0092287F">
          <w:pPr>
            <w:pStyle w:val="151B24AF81CA4A248FFB2E05C4557A3C"/>
          </w:pPr>
          <w:r>
            <w:t>Your name</w:t>
          </w:r>
        </w:p>
      </w:docPartBody>
    </w:docPart>
    <w:docPart>
      <w:docPartPr>
        <w:name w:val="6EEBA40E1A9A42F5B05E47CD96AF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93F9-D356-44EA-98C0-1C4C1D37B79F}"/>
      </w:docPartPr>
      <w:docPartBody>
        <w:p w:rsidR="0092287F" w:rsidRDefault="0092287F">
          <w:pPr>
            <w:pStyle w:val="6EEBA40E1A9A42F5B05E47CD96AFB139"/>
          </w:pPr>
          <w:r w:rsidRPr="007D6458">
            <w:t>Profession or Industry</w:t>
          </w:r>
        </w:p>
      </w:docPartBody>
    </w:docPart>
    <w:docPart>
      <w:docPartPr>
        <w:name w:val="F2B275E3A2694C33A8C4FC8B2495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A531-5E57-444D-A25F-57BF64202A60}"/>
      </w:docPartPr>
      <w:docPartBody>
        <w:p w:rsidR="0092287F" w:rsidRDefault="0092287F">
          <w:pPr>
            <w:pStyle w:val="F2B275E3A2694C33A8C4FC8B2495ABA5"/>
          </w:pPr>
          <w:r w:rsidRPr="007D6458">
            <w:t>Link to other online properties: Portfolio/Website/Blog</w:t>
          </w:r>
        </w:p>
      </w:docPartBody>
    </w:docPart>
    <w:docPart>
      <w:docPartPr>
        <w:name w:val="0F130F608E63452497B98F018EAF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F26D1-C909-4175-BED6-71FEF0769CB9}"/>
      </w:docPartPr>
      <w:docPartBody>
        <w:p w:rsidR="0092287F" w:rsidRDefault="0092287F">
          <w:pPr>
            <w:pStyle w:val="0F130F608E63452497B98F018EAF0BA4"/>
          </w:pPr>
          <w:r w:rsidRPr="00906BEE">
            <w:t>Job Title</w:t>
          </w:r>
        </w:p>
      </w:docPartBody>
    </w:docPart>
    <w:docPart>
      <w:docPartPr>
        <w:name w:val="1C81B396F06545A5B535BC4226F58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CBBB9-2C89-41BD-B2E0-02B67C782D5C}"/>
      </w:docPartPr>
      <w:docPartBody>
        <w:p w:rsidR="0092287F" w:rsidRDefault="0092287F">
          <w:pPr>
            <w:pStyle w:val="1C81B396F06545A5B535BC4226F5863F"/>
          </w:pPr>
          <w:r w:rsidRPr="00906BEE">
            <w:t>Company</w:t>
          </w:r>
        </w:p>
      </w:docPartBody>
    </w:docPart>
    <w:docPart>
      <w:docPartPr>
        <w:name w:val="726BF68F725E48B9968BDDF758EFA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D48D-AFB6-4825-9E89-9CFCEF079A0E}"/>
      </w:docPartPr>
      <w:docPartBody>
        <w:p w:rsidR="0092287F" w:rsidRDefault="0092287F">
          <w:pPr>
            <w:pStyle w:val="726BF68F725E48B9968BDDF758EFAC7C"/>
          </w:pPr>
          <w:r w:rsidRPr="00906BEE">
            <w:t>Dates From</w:t>
          </w:r>
        </w:p>
      </w:docPartBody>
    </w:docPart>
    <w:docPart>
      <w:docPartPr>
        <w:name w:val="67F9D06C1B6D43C48E088D24D5F9E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4F346-87E4-4D00-A674-19FFF759A67D}"/>
      </w:docPartPr>
      <w:docPartBody>
        <w:p w:rsidR="0092287F" w:rsidRDefault="0092287F">
          <w:pPr>
            <w:pStyle w:val="67F9D06C1B6D43C48E088D24D5F9E76C"/>
          </w:pPr>
          <w:r w:rsidRPr="00906BEE">
            <w:t>To</w:t>
          </w:r>
        </w:p>
      </w:docPartBody>
    </w:docPart>
    <w:docPart>
      <w:docPartPr>
        <w:name w:val="67D142B6EDAD4D58A89AC1331439D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82FA-A0B7-4E70-A61A-2F2719E2127C}"/>
      </w:docPartPr>
      <w:docPartBody>
        <w:p w:rsidR="0092287F" w:rsidRDefault="0092287F">
          <w:pPr>
            <w:pStyle w:val="67D142B6EDAD4D58A89AC1331439D2BB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040912C089D440048586FDCB50F2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4B1-0F28-4C4B-9FC2-AE85A1E3E817}"/>
      </w:docPartPr>
      <w:docPartBody>
        <w:p w:rsidR="0092287F" w:rsidRDefault="0092287F">
          <w:pPr>
            <w:pStyle w:val="040912C089D440048586FDCB50F22A7F"/>
          </w:pPr>
          <w:r w:rsidRPr="00906BEE">
            <w:t>Education</w:t>
          </w:r>
        </w:p>
      </w:docPartBody>
    </w:docPart>
    <w:docPart>
      <w:docPartPr>
        <w:name w:val="E9629033743B481FAC6B78F06B8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0283-A898-46A9-8424-1CDAFD2F72A1}"/>
      </w:docPartPr>
      <w:docPartBody>
        <w:p w:rsidR="0092287F" w:rsidRDefault="0092287F">
          <w:pPr>
            <w:pStyle w:val="E9629033743B481FAC6B78F06B84020C"/>
          </w:pPr>
          <w:r w:rsidRPr="00906BEE">
            <w:t>School</w:t>
          </w:r>
        </w:p>
      </w:docPartBody>
    </w:docPart>
    <w:docPart>
      <w:docPartPr>
        <w:name w:val="5C3A1F36874B4997A5ADE9477464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3BD4-9760-47E5-B6DF-E9E14C6BFEFD}"/>
      </w:docPartPr>
      <w:docPartBody>
        <w:p w:rsidR="0092287F" w:rsidRDefault="0092287F">
          <w:pPr>
            <w:pStyle w:val="5C3A1F36874B4997A5ADE9477464F919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7F"/>
    <w:rsid w:val="009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27D62313945F69049E9F62294E185">
    <w:name w:val="58627D62313945F69049E9F62294E185"/>
  </w:style>
  <w:style w:type="paragraph" w:customStyle="1" w:styleId="99785121308C4DEEB76FBD9A09CFAF7B">
    <w:name w:val="99785121308C4DEEB76FBD9A09CFAF7B"/>
  </w:style>
  <w:style w:type="paragraph" w:customStyle="1" w:styleId="22FD4A4A2C314348BEAC8D132A60612F">
    <w:name w:val="22FD4A4A2C314348BEAC8D132A60612F"/>
  </w:style>
  <w:style w:type="paragraph" w:customStyle="1" w:styleId="55BDC88E46354DC8AC0C01E21AAEA3CD">
    <w:name w:val="55BDC88E46354DC8AC0C01E21AAEA3CD"/>
  </w:style>
  <w:style w:type="paragraph" w:customStyle="1" w:styleId="DB75D842406845C08BF63540C3506142">
    <w:name w:val="DB75D842406845C08BF63540C3506142"/>
  </w:style>
  <w:style w:type="paragraph" w:customStyle="1" w:styleId="151B24AF81CA4A248FFB2E05C4557A3C">
    <w:name w:val="151B24AF81CA4A248FFB2E05C4557A3C"/>
  </w:style>
  <w:style w:type="paragraph" w:customStyle="1" w:styleId="6EEBA40E1A9A42F5B05E47CD96AFB139">
    <w:name w:val="6EEBA40E1A9A42F5B05E47CD96AFB139"/>
  </w:style>
  <w:style w:type="paragraph" w:customStyle="1" w:styleId="F2B275E3A2694C33A8C4FC8B2495ABA5">
    <w:name w:val="F2B275E3A2694C33A8C4FC8B2495ABA5"/>
  </w:style>
  <w:style w:type="paragraph" w:customStyle="1" w:styleId="E76CC76A1C3C47FC98DE6C135DA2505F">
    <w:name w:val="E76CC76A1C3C47FC98DE6C135DA2505F"/>
  </w:style>
  <w:style w:type="paragraph" w:customStyle="1" w:styleId="BE5E65F3FC8246569CF67A7D2EF0B1BB">
    <w:name w:val="BE5E65F3FC8246569CF67A7D2EF0B1BB"/>
  </w:style>
  <w:style w:type="paragraph" w:customStyle="1" w:styleId="C0ADF9C2799E487882ADD472DBCDC67C">
    <w:name w:val="C0ADF9C2799E487882ADD472DBCDC67C"/>
  </w:style>
  <w:style w:type="paragraph" w:customStyle="1" w:styleId="DA00D0752EF942F98AA4A843D5DFF0AD">
    <w:name w:val="DA00D0752EF942F98AA4A843D5DFF0AD"/>
  </w:style>
  <w:style w:type="paragraph" w:customStyle="1" w:styleId="74ECFF3F61834B77821B8E4B13C85342">
    <w:name w:val="74ECFF3F61834B77821B8E4B13C85342"/>
  </w:style>
  <w:style w:type="paragraph" w:customStyle="1" w:styleId="74EE0F43756944C8A5BE0B2017AAD02A">
    <w:name w:val="74EE0F43756944C8A5BE0B2017AAD02A"/>
  </w:style>
  <w:style w:type="paragraph" w:customStyle="1" w:styleId="0F130F608E63452497B98F018EAF0BA4">
    <w:name w:val="0F130F608E63452497B98F018EAF0BA4"/>
  </w:style>
  <w:style w:type="paragraph" w:customStyle="1" w:styleId="1C81B396F06545A5B535BC4226F5863F">
    <w:name w:val="1C81B396F06545A5B535BC4226F5863F"/>
  </w:style>
  <w:style w:type="paragraph" w:customStyle="1" w:styleId="726BF68F725E48B9968BDDF758EFAC7C">
    <w:name w:val="726BF68F725E48B9968BDDF758EFAC7C"/>
  </w:style>
  <w:style w:type="paragraph" w:customStyle="1" w:styleId="67F9D06C1B6D43C48E088D24D5F9E76C">
    <w:name w:val="67F9D06C1B6D43C48E088D24D5F9E76C"/>
  </w:style>
  <w:style w:type="paragraph" w:customStyle="1" w:styleId="67D142B6EDAD4D58A89AC1331439D2BB">
    <w:name w:val="67D142B6EDAD4D58A89AC1331439D2BB"/>
  </w:style>
  <w:style w:type="paragraph" w:customStyle="1" w:styleId="040912C089D440048586FDCB50F22A7F">
    <w:name w:val="040912C089D440048586FDCB50F22A7F"/>
  </w:style>
  <w:style w:type="paragraph" w:customStyle="1" w:styleId="B5FB8B2A2028479A9B9348936A292ADE">
    <w:name w:val="B5FB8B2A2028479A9B9348936A292ADE"/>
  </w:style>
  <w:style w:type="paragraph" w:customStyle="1" w:styleId="70A2C62DFEA54F84A3E2F8AC63E09BE9">
    <w:name w:val="70A2C62DFEA54F84A3E2F8AC63E09BE9"/>
  </w:style>
  <w:style w:type="paragraph" w:customStyle="1" w:styleId="3A22BB308A9A491DBD35DA04347CF2DC">
    <w:name w:val="3A22BB308A9A491DBD35DA04347CF2DC"/>
  </w:style>
  <w:style w:type="paragraph" w:customStyle="1" w:styleId="18857506A7C5491BBBF02A52E7B810FE">
    <w:name w:val="18857506A7C5491BBBF02A52E7B810FE"/>
  </w:style>
  <w:style w:type="paragraph" w:customStyle="1" w:styleId="EE1B81DCF1A54E84A68AD00260CED9F2">
    <w:name w:val="EE1B81DCF1A54E84A68AD00260CED9F2"/>
  </w:style>
  <w:style w:type="paragraph" w:customStyle="1" w:styleId="D8EAD2341CC54D80948E6277D1EC1EA3">
    <w:name w:val="D8EAD2341CC54D80948E6277D1EC1EA3"/>
  </w:style>
  <w:style w:type="paragraph" w:customStyle="1" w:styleId="E9629033743B481FAC6B78F06B84020C">
    <w:name w:val="E9629033743B481FAC6B78F06B84020C"/>
  </w:style>
  <w:style w:type="paragraph" w:customStyle="1" w:styleId="5CA45E4F94114E2F89DA7BD318F43CF3">
    <w:name w:val="5CA45E4F94114E2F89DA7BD318F43CF3"/>
  </w:style>
  <w:style w:type="paragraph" w:customStyle="1" w:styleId="5C3A1F36874B4997A5ADE9477464F919">
    <w:name w:val="5C3A1F36874B4997A5ADE9477464F919"/>
  </w:style>
  <w:style w:type="paragraph" w:customStyle="1" w:styleId="B3127F8A524A44A5A5C42C6B6A47A5E6">
    <w:name w:val="B3127F8A524A44A5A5C42C6B6A47A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/>
  <cp:keywords/>
  <dc:description/>
  <cp:lastModifiedBy/>
  <cp:revision>1</cp:revision>
  <dcterms:created xsi:type="dcterms:W3CDTF">2020-01-10T00:48:00Z</dcterms:created>
  <dcterms:modified xsi:type="dcterms:W3CDTF">2020-01-10T00:48:00Z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